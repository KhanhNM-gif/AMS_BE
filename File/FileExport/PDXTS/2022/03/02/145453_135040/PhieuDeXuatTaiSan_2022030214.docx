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8724C3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8724C3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19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14h25, Ngày 19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Phó 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8724C3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Content>
              <w:p w:rsidRPr="0029376B" w:rsidR="008724C3" w:rsidP="0029376B" w:rsidRDefault="008724C3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 w:rsidRPr="0029376B" w:rsidR="008724C3" w:rsidTr="008724C3" w14:paraId="33EAF1AF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227D2A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1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4CC81772" w14:textId="77777777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29376B">
              <w:rPr>
                <w:rFonts w:ascii="Arial" w:hAnsi="Arial" w:eastAsia="Times New Roman" w:cs="Arial"/>
              </w:rPr>
              <w:t>Máy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xét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nghiệm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PCR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16E895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6001/Model_v5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58970014" w14:textId="33998255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proofErr w:type="spellStart"/>
            <w:r>
              <w:rPr>
                <w:rFonts w:ascii="Arial" w:hAnsi="Arial" w:eastAsia="Times New Roman" w:cs="Arial"/>
              </w:rPr>
              <w:t>Cái</w:t>
            </w:r>
            <w:proofErr w:type="spellEnd"/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8724C3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1234567890045353453453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8724C3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8724C3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8724C3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8724C3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Phó 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8724C3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7feb6ec2e5ac4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7feb6ec2e5ac4ca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00000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415ABC"/>
    <w:rsid w:val="0063206B"/>
    <w:rsid w:val="0069412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026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  <w:style w:type="paragraph" w:customStyle="1" w:styleId="F0DEF826241C4D2695CD0B8A1F0423BE">
    <w:name w:val="F0DEF826241C4D2695CD0B8A1F0423BE"/>
    <w:rsid w:val="000C7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1072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8</cp:revision>
  <dcterms:created xsi:type="dcterms:W3CDTF">2022-01-24T08:05:00Z</dcterms:created>
  <dcterms:modified xsi:type="dcterms:W3CDTF">2022-03-02T07:48:00Z</dcterms:modified>
</cp:coreProperties>
</file>