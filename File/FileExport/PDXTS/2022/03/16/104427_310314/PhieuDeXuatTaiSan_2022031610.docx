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2.xml" ContentType="application/vnd.openxmlformats-officedocument.wordprocessingml.document.main+xml"/>
  <Override PartName="/word/theme/theme111.xml" ContentType="application/vnd.openxmlformats-officedocument.theme+xml"/>
  <Override PartName="/word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22.xml" ContentType="application/vnd.openxmlformats-officedocument.wordprocessingml.styles+xml"/>
  <Override PartName="/word/glossary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1.xml" ContentType="application/xml"/>
  <Override PartName="/customXml/itemProps111.xml" ContentType="application/vnd.openxmlformats-officedocument.customXmlProperties+xml"/>
  <Override PartName="/word/fontTable22.xml" ContentType="application/vnd.openxmlformats-officedocument.wordprocessingml.fontTable+xml"/>
  <Override PartName="/word/webSettings22.xml" ContentType="application/vnd.openxmlformats-officedocument.wordprocessingml.webSettings+xml"/>
  <Override PartName="/word/settings22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-6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6030"/>
      </w:tblGrid>
      <w:tr w:rsidRPr="00A3197F" w:rsidR="00A3197F" w:rsidTr="001C7303" w14:paraId="6408C8AB" w14:textId="77777777">
        <w:trPr>
          <w:trHeight w:val="315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B62A48" w14:paraId="03594A3A" w14:textId="2F1F3BAE"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sdt>
              <w:sdtPr>
                <w:rPr>
                  <w:rFonts w:ascii="Arial" w:hAnsi="Arial" w:eastAsia="Times New Roman" w:cs="Arial"/>
                </w:rPr>
                <w:alias w:val="DonViCap1"/>
                <w:tag w:val="DonViCap1"/>
                <w:id w:val="-299926435"/>
                <w:placeholder>
                  <w:docPart w:val="DefaultPlaceholder_-1854013440"/>
                </w:placeholder>
              </w:sdtPr>
              <w:sdtEndPr/>
              <w:sdtContent>
                <w:r w:rsidRPr="001C7303" w:rsidR="006E1712">
                  <w:rPr>
                    <w:rFonts w:ascii="Arial" w:hAnsi="Arial" w:eastAsia="Times New Roman" w:cs="Arial"/>
                    <w:b/>
                    <w:bCs/>
                  </w:rPr>
                  <w:t>BỆNH VIỆN 1044</w:t>
                </w:r>
              </w:sdtContent>
            </w:sdt>
            <w:r w:rsidR="000E5120">
              <w:rPr>
                <w:rFonts w:ascii="Arial" w:hAnsi="Arial" w:eastAsia="Times New Roman" w:cs="Arial"/>
              </w:rPr>
              <w:t xml:space="preserve"> </w:t>
            </w: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3197F" w14:paraId="1381578F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A3197F">
              <w:rPr>
                <w:rFonts w:ascii="Arial" w:hAnsi="Arial" w:eastAsia="Times New Roman" w:cs="Arial"/>
                <w:b/>
                <w:bCs/>
              </w:rPr>
              <w:t>CỘNG HÒA XÃ HỘI CHỦ NGHĨA VIỆT NAM</w:t>
            </w:r>
          </w:p>
        </w:tc>
      </w:tr>
      <w:tr w:rsidRPr="00A3197F" w:rsidR="00A3197F" w:rsidTr="001C7303" w14:paraId="0152A475" w14:textId="77777777">
        <w:trPr>
          <w:trHeight w:val="315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1C7303" w:rsidRDefault="00B62A48" w14:paraId="40074023" w14:textId="11068519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id w:val="665067538"/>
                <w:placeholder>
                  <w:docPart w:val="DefaultPlaceholder_-1854013440"/>
                </w:placeholder>
              </w:sdtPr>
              <w:sdtEndPr/>
              <w:sdtContent>
                <w:r w:rsidRPr="00AE6606" w:rsidR="00AE6606">
                  <w:rPr>
                    <w:rFonts w:ascii="Arial" w:hAnsi="Arial" w:eastAsia="Times New Roman" w:cs="Arial"/>
                    <w:b/>
                    <w:bCs/>
                  </w:rPr>
                  <w:t>Bkav IO</w:t>
                </w:r>
              </w:sdtContent>
            </w:sdt>
            <w:r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A3197F" w:rsidR="00A3197F" w:rsidP="00A3197F" w:rsidRDefault="00A3197F" w14:paraId="71345FF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i/>
                <w:iCs/>
              </w:rPr>
            </w:pP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Độc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lập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-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Tự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do -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Hạnh</w:t>
            </w:r>
            <w:proofErr w:type="spellEnd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 xml:space="preserve"> </w:t>
            </w:r>
            <w:proofErr w:type="spellStart"/>
            <w:r w:rsidRPr="00A3197F">
              <w:rPr>
                <w:rFonts w:ascii="Arial" w:hAnsi="Arial" w:eastAsia="Times New Roman" w:cs="Arial"/>
                <w:b/>
                <w:bCs/>
                <w:i/>
                <w:iCs/>
              </w:rPr>
              <w:t>phúc</w:t>
            </w:r>
            <w:proofErr w:type="spellEnd"/>
          </w:p>
        </w:tc>
      </w:tr>
      <w:tr w:rsidRPr="00A3197F" w:rsidR="00A3197F" w:rsidTr="001C7303" w14:paraId="6B370464" w14:textId="77777777">
        <w:trPr>
          <w:trHeight w:val="432"/>
        </w:trPr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Pr="00A3197F" w:rsidR="00A3197F" w:rsidP="00A3197F" w:rsidRDefault="00A3197F" w14:paraId="3ED7113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</w:p>
        </w:tc>
        <w:tc>
          <w:tcPr>
            <w:tcW w:w="60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Pr="00A3197F" w:rsidR="00A3197F" w:rsidP="00A3197F" w:rsidRDefault="00B62A48" w14:paraId="5BBC8B40" w14:textId="409004B2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sdt>
              <w:sdtPr>
                <w:rPr>
                  <w:rFonts w:ascii="Arial" w:hAnsi="Arial" w:cs="Arial"/>
                  <w:i/>
                  <w:iCs/>
                </w:rPr>
                <w:alias w:val="NgayTaoPhieu"/>
                <w:tag w:val="NgayTaoPhieu"/>
                <w:id w:val="105598231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cs="Arial"/>
                    <w:i/>
                    <w:iCs/>
                  </w:rPr>
                  <w:t>Ngày 17 Tháng 12 Năm 2021</w:t>
                </w:r>
                <w:proofErr w:type="spellEnd"/>
              </w:sdtContent>
            </w:sdt>
            <w:r w:rsidR="000E5120">
              <w:rPr>
                <w:rFonts w:ascii="Arial" w:hAnsi="Arial" w:cs="Arial"/>
                <w:i/>
                <w:iCs/>
              </w:rPr>
              <w:t xml:space="preserve"> </w:t>
            </w:r>
          </w:p>
        </w:tc>
      </w:tr>
    </w:tbl>
    <w:p w:rsidR="004E7CB9" w:rsidP="00511652" w:rsidRDefault="004E7CB9" w14:paraId="114898FC" w14:textId="77777777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A3197F" w:rsidP="00511652" w:rsidRDefault="00A3197F" w14:paraId="4F209501" w14:textId="1310027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PHIẾU ĐỀ XUẤT </w:t>
      </w:r>
      <w:r w:rsidR="008724C3">
        <w:rPr>
          <w:rFonts w:ascii="Arial" w:hAnsi="Arial" w:cs="Arial"/>
          <w:b/>
          <w:bCs/>
          <w:sz w:val="28"/>
          <w:szCs w:val="28"/>
        </w:rPr>
        <w:t>TÀI SẢN</w:t>
      </w:r>
    </w:p>
    <w:p w:rsidR="00A3197F" w:rsidP="00A3197F" w:rsidRDefault="00A3197F" w14:paraId="568F0CCB" w14:textId="0A0469D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vào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hồi</w:t>
      </w:r>
      <w:proofErr w:type="spellEnd"/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hoiGianTaoPhieu"/>
          <w:tag w:val="ThoiGianTao"/>
          <w:id w:val="1792945597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</w:rPr>
            <w:t>11h15, Ngày 17 Tháng 12 Năm 2021</w:t>
          </w:r>
          <w:proofErr w:type="spellEnd"/>
        </w:sdtContent>
      </w:sdt>
    </w:p>
    <w:p w:rsidR="000B1D0F" w:rsidP="00A3197F" w:rsidRDefault="00A3197F" w14:paraId="47C6D91C" w14:textId="711DDA0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phần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bàn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gồm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>:</w:t>
      </w:r>
    </w:p>
    <w:p w:rsidR="000B1D0F" w:rsidP="00A3197F" w:rsidRDefault="000B1D0F" w14:paraId="44DF2774" w14:textId="539CED02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A -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Đại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diện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bên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đề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xuất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: </w:t>
      </w:r>
    </w:p>
    <w:tbl>
      <w:tblPr>
        <w:tblW w:w="101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5"/>
        <w:gridCol w:w="4590"/>
      </w:tblGrid>
      <w:tr w:rsidRPr="000B1D0F" w:rsidR="000B1D0F" w:rsidTr="006E1712" w14:paraId="3648EC5F" w14:textId="77777777">
        <w:trPr>
          <w:trHeight w:val="315"/>
        </w:trPr>
        <w:tc>
          <w:tcPr>
            <w:tcW w:w="557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7BC1E5E9" w14:textId="25D7BDF0">
            <w:pPr>
              <w:spacing w:after="0" w:line="240" w:lineRule="auto"/>
              <w:rPr>
                <w:rFonts w:ascii="Arial" w:hAnsi="Arial" w:eastAsia="Times New Roman" w:cs="Arial"/>
              </w:rPr>
            </w:pPr>
            <w:r w:rsidRPr="000B1D0F">
              <w:rPr>
                <w:rFonts w:ascii="Arial" w:hAnsi="Arial" w:eastAsia="Times New Roman" w:cs="Arial"/>
              </w:rPr>
              <w:t xml:space="preserve">1 - Đ/c: 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PhuTrachNguoiDeXuat"/>
                <w:tag w:val="PhuTrachNguoiDeXuat"/>
                <w:id w:val="2977913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460C353B" w14:textId="52C4BE94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PhuTrachNguoiDeXuat"/>
                <w:tag w:val="ChucVuPhuTrachNguoiDeXuat"/>
                <w:id w:val="150347649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  <w:tr w:rsidRPr="000B1D0F" w:rsidR="000B1D0F" w:rsidTr="006E1712" w14:paraId="329FD112" w14:textId="77777777">
        <w:trPr>
          <w:trHeight w:val="315"/>
        </w:trPr>
        <w:tc>
          <w:tcPr>
            <w:tcW w:w="5575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26A0D221" w14:textId="77689275">
            <w:pPr>
              <w:spacing w:after="0" w:line="240" w:lineRule="auto"/>
              <w:rPr>
                <w:rFonts w:ascii="Arial" w:hAnsi="Arial" w:eastAsia="Times New Roman" w:cs="Arial"/>
              </w:rPr>
            </w:pPr>
            <w:r w:rsidRPr="000B1D0F">
              <w:rPr>
                <w:rFonts w:ascii="Arial" w:hAnsi="Arial" w:eastAsia="Times New Roman" w:cs="Arial"/>
              </w:rPr>
              <w:t xml:space="preserve">2 - Đ/c: 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71625133"/>
                <w:placeholder>
                  <w:docPart w:val="9F92549C937B44CE8912869CE138A223"/>
                </w:placeholder>
              </w:sdtPr>
              <w:sdtEndPr/>
              <w:sdtContent>
                <w:proofErr w:type="spellStart"/>
                <w:r w:rsidR="00200114">
                  <w:rPr>
                    <w:rFonts w:ascii="Arial" w:hAnsi="Arial" w:cs="Arial"/>
                  </w:rPr>
                  <w:t>khanhmn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:rsidRPr="000B1D0F" w:rsidR="000B1D0F" w:rsidP="000B1D0F" w:rsidRDefault="000B1D0F" w14:paraId="4DB8E9DE" w14:textId="088D5E38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NguoiDeXuat"/>
                <w:tag w:val="ChucVuNguoiDeXuat"/>
                <w:id w:val="21454921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</w:tbl>
    <w:p w:rsidR="000B1D0F" w:rsidP="00A3197F" w:rsidRDefault="000B1D0F" w14:paraId="604F0191" w14:textId="52B8C95A">
      <w:pPr>
        <w:rPr>
          <w:rFonts w:ascii="Arial" w:hAnsi="Arial" w:cs="Arial"/>
        </w:rPr>
      </w:pPr>
    </w:p>
    <w:p w:rsidR="000B1D0F" w:rsidP="00A3197F" w:rsidRDefault="000B1D0F" w14:paraId="354A8363" w14:textId="0069A03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 - </w:t>
      </w:r>
      <w:proofErr w:type="spellStart"/>
      <w:r>
        <w:rPr>
          <w:rFonts w:ascii="Arial" w:hAnsi="Arial" w:cs="Arial"/>
          <w:b/>
          <w:bCs/>
        </w:rPr>
        <w:t>Đại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diện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bên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tiếp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nhận</w:t>
      </w:r>
      <w:proofErr w:type="spellEnd"/>
      <w:r>
        <w:rPr>
          <w:rFonts w:ascii="Arial" w:hAnsi="Arial" w:cs="Arial"/>
          <w:b/>
          <w:bCs/>
        </w:rPr>
        <w:t>:</w:t>
      </w:r>
    </w:p>
    <w:tbl>
      <w:tblPr>
        <w:tblW w:w="10170" w:type="dxa"/>
        <w:tblInd w:w="-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0"/>
        <w:gridCol w:w="4590"/>
      </w:tblGrid>
      <w:tr w:rsidRPr="000B1D0F" w:rsidR="000B1D0F" w:rsidTr="006E1712" w14:paraId="4A984A5A" w14:textId="77777777">
        <w:trPr>
          <w:trHeight w:val="437"/>
        </w:trPr>
        <w:tc>
          <w:tcPr>
            <w:tcW w:w="55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546330B6" w14:textId="38323BB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Đ/c: </w:t>
            </w:r>
            <w:sdt>
              <w:sdtPr>
                <w:rPr>
                  <w:rFonts w:ascii="Arial" w:hAnsi="Arial" w:eastAsia="Times New Roman" w:cs="Arial"/>
                </w:rPr>
                <w:alias w:val="PhuTrachNguoiTiepNhan"/>
                <w:tag w:val="PhuTrachNguoiTiepNhan"/>
                <w:id w:val="-1985379063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3A141726" w14:textId="75F3CB86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="006E1712">
              <w:rPr>
                <w:rFonts w:ascii="Arial" w:hAnsi="Arial" w:eastAsia="Times New Roman" w:cs="Arial"/>
              </w:rPr>
              <w:t>:</w:t>
            </w:r>
            <w:r w:rsidRPr="000B1D0F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PhuTrachNguoiTiepNhan"/>
                <w:tag w:val="ChucVuPhuTrachTiepNhan"/>
                <w:id w:val="892779204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  <w:tr w:rsidRPr="000B1D0F" w:rsidR="000B1D0F" w:rsidTr="006E1712" w14:paraId="1D213096" w14:textId="77777777">
        <w:trPr>
          <w:trHeight w:val="331"/>
        </w:trPr>
        <w:tc>
          <w:tcPr>
            <w:tcW w:w="55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4F694486" w14:textId="6429A9C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Đ/c: </w:t>
            </w:r>
            <w:sdt>
              <w:sdtPr>
                <w:rPr>
                  <w:rFonts w:ascii="Arial" w:hAnsi="Arial" w:eastAsia="Times New Roman" w:cs="Arial"/>
                </w:rPr>
                <w:alias w:val="NguoiTiepNhan"/>
                <w:tag w:val="NguoiTiepNhan"/>
                <w:id w:val="-190752549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45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0B1D0F" w:rsidR="000B1D0F" w:rsidP="000B1D0F" w:rsidRDefault="000B1D0F" w14:paraId="256843F3" w14:textId="5BED4B9D">
            <w:pPr>
              <w:spacing w:after="0" w:line="240" w:lineRule="auto"/>
              <w:rPr>
                <w:rFonts w:ascii="Arial" w:hAnsi="Arial" w:eastAsia="Times New Roman" w:cs="Arial"/>
              </w:rPr>
            </w:pPr>
            <w:proofErr w:type="spellStart"/>
            <w:r w:rsidRPr="000B1D0F">
              <w:rPr>
                <w:rFonts w:ascii="Arial" w:hAnsi="Arial" w:eastAsia="Times New Roman" w:cs="Arial"/>
              </w:rPr>
              <w:t>Chức</w:t>
            </w:r>
            <w:proofErr w:type="spellEnd"/>
            <w:r w:rsidRPr="000B1D0F">
              <w:rPr>
                <w:rFonts w:ascii="Arial" w:hAnsi="Arial" w:eastAsia="Times New Roman" w:cs="Arial"/>
              </w:rPr>
              <w:t xml:space="preserve"> </w:t>
            </w:r>
            <w:proofErr w:type="spellStart"/>
            <w:r w:rsidRPr="000B1D0F">
              <w:rPr>
                <w:rFonts w:ascii="Arial" w:hAnsi="Arial" w:eastAsia="Times New Roman" w:cs="Arial"/>
              </w:rPr>
              <w:t>vụ</w:t>
            </w:r>
            <w:proofErr w:type="spellEnd"/>
            <w:r w:rsidRPr="000B1D0F">
              <w:rPr>
                <w:rFonts w:ascii="Arial" w:hAnsi="Arial" w:eastAsia="Times New Roman" w:cs="Arial"/>
              </w:rPr>
              <w:t>:</w:t>
            </w:r>
            <w:r w:rsidR="00255D19">
              <w:rPr>
                <w:rFonts w:ascii="Arial" w:hAnsi="Arial" w:eastAsia="Times New Roman" w:cs="Arial"/>
              </w:rPr>
              <w:t xml:space="preserve"> </w:t>
            </w:r>
            <w:sdt>
              <w:sdtPr>
                <w:rPr>
                  <w:rFonts w:ascii="Arial" w:hAnsi="Arial" w:eastAsia="Times New Roman" w:cs="Arial"/>
                </w:rPr>
                <w:alias w:val="ChucVuNguoiTiepNhan"/>
                <w:tag w:val="ChucVuNguoiTiepNhan"/>
                <w:id w:val="528997787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Giám Đốc</w:t>
                </w:r>
                <w:proofErr w:type="spellEnd"/>
              </w:sdtContent>
            </w:sdt>
          </w:p>
        </w:tc>
      </w:tr>
    </w:tbl>
    <w:p w:rsidR="0029376B" w:rsidP="00A3197F" w:rsidRDefault="0029376B" w14:paraId="3F16518B" w14:textId="56432227">
      <w:pPr>
        <w:rPr>
          <w:rFonts w:ascii="Arial" w:hAnsi="Arial" w:cs="Arial"/>
        </w:rPr>
      </w:pPr>
    </w:p>
    <w:p w:rsidR="0029376B" w:rsidP="00A3197F" w:rsidRDefault="00B62A48" w14:paraId="37716CEE" w14:textId="5E56CAF4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55768298"/>
          <w:placeholder>
            <w:docPart w:val="DefaultPlaceholder_-1854013440"/>
          </w:placeholder>
        </w:sdtPr>
        <w:sdtEndPr/>
        <w:sdtContent>
          <w:proofErr w:type="spellStart"/>
          <w:r w:rsidR="00503D54">
            <w:rPr>
              <w:rFonts w:ascii="Arial" w:hAnsi="Arial" w:cs="Arial"/>
            </w:rPr>
            <w:t>khanhmn</w:t>
          </w:r>
          <w:proofErr w:type="spellEnd"/>
        </w:sdtContent>
      </w:sdt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tiến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hành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đề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xu</w:t>
      </w:r>
      <w:r w:rsidR="008724C3">
        <w:rPr>
          <w:rFonts w:ascii="Arial" w:hAnsi="Arial" w:cs="Arial"/>
        </w:rPr>
        <w:t>ất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cụ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thể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như</w:t>
      </w:r>
      <w:proofErr w:type="spellEnd"/>
      <w:r w:rsidR="0029376B">
        <w:rPr>
          <w:rFonts w:ascii="Arial" w:hAnsi="Arial" w:cs="Arial"/>
        </w:rPr>
        <w:t xml:space="preserve"> </w:t>
      </w:r>
      <w:proofErr w:type="spellStart"/>
      <w:r w:rsidR="0029376B">
        <w:rPr>
          <w:rFonts w:ascii="Arial" w:hAnsi="Arial" w:cs="Arial"/>
        </w:rPr>
        <w:t>sau</w:t>
      </w:r>
      <w:proofErr w:type="spellEnd"/>
      <w:r w:rsidR="0029376B">
        <w:rPr>
          <w:rFonts w:ascii="Arial" w:hAnsi="Arial" w:cs="Arial"/>
        </w:rPr>
        <w:t>:</w:t>
      </w:r>
    </w:p>
    <w:tbl>
      <w:tblPr>
        <w:tblW w:w="93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DanhSachTaiSan"/>
      </w:tblPr>
      <w:tblGrid>
        <w:gridCol w:w="846"/>
        <w:gridCol w:w="2410"/>
        <w:gridCol w:w="3118"/>
        <w:gridCol w:w="2977"/>
      </w:tblGrid>
      <w:tr w:rsidRPr="0029376B" w:rsidR="008724C3" w:rsidTr="008724C3" w14:paraId="4ED951E6" w14:textId="77777777">
        <w:trPr>
          <w:trHeight w:val="315"/>
        </w:trPr>
        <w:tc>
          <w:tcPr>
            <w:tcW w:w="84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202A5128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STT</w:t>
            </w:r>
          </w:p>
        </w:tc>
        <w:tc>
          <w:tcPr>
            <w:tcW w:w="24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1278326B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Loại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vật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phẩm</w:t>
            </w:r>
            <w:proofErr w:type="spellEnd"/>
          </w:p>
        </w:tc>
        <w:tc>
          <w:tcPr>
            <w:tcW w:w="311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sdt>
            <w:sdtPr>
              <w:rPr>
                <w:rFonts w:ascii="Arial" w:hAnsi="Arial" w:eastAsia="Times New Roman" w:cs="Arial"/>
                <w:b/>
                <w:bCs/>
              </w:rPr>
              <w:id w:val="-1357417530"/>
              <w:placeholder>
                <w:docPart w:val="F0DEF826241C4D2695CD0B8A1F0423BE"/>
              </w:placeholder>
            </w:sdtPr>
            <w:sdtEndPr/>
            <w:sdtContent>
              <w:p w:rsidRPr="0029376B" w:rsidR="008724C3" w:rsidP="0029376B" w:rsidRDefault="008724C3" w14:paraId="42C48120" w14:textId="3C85B672">
                <w:pPr>
                  <w:spacing w:after="0" w:line="240" w:lineRule="auto"/>
                  <w:jc w:val="center"/>
                  <w:rPr>
                    <w:rFonts w:ascii="Arial" w:hAnsi="Arial" w:eastAsia="Times New Roman" w:cs="Arial"/>
                    <w:b/>
                    <w:bCs/>
                  </w:rPr>
                </w:pP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Số</w:t>
                </w:r>
                <w:proofErr w:type="spellEnd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 xml:space="preserve"> </w:t>
                </w:r>
                <w:proofErr w:type="spellStart"/>
                <w:r w:rsidRPr="0029376B">
                  <w:rPr>
                    <w:rFonts w:ascii="Arial" w:hAnsi="Arial" w:eastAsia="Times New Roman" w:cs="Arial"/>
                    <w:b/>
                    <w:bCs/>
                  </w:rPr>
                  <w:t>lượng</w:t>
                </w:r>
                <w:proofErr w:type="spellEnd"/>
              </w:p>
            </w:sdtContent>
          </w:sdt>
        </w:tc>
        <w:tc>
          <w:tcPr>
            <w:tcW w:w="297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8724C3" w:rsidP="0029376B" w:rsidRDefault="008724C3" w14:paraId="079A8B29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Đơn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vị</w:t>
            </w:r>
            <w:proofErr w:type="spellEnd"/>
            <w:r w:rsidRPr="0029376B">
              <w:rPr>
                <w:rFonts w:ascii="Arial" w:hAnsi="Arial" w:eastAsia="Times New Roman" w:cs="Arial"/>
                <w:b/>
                <w:bCs/>
              </w:rPr>
              <w:t xml:space="preserve"> </w:t>
            </w:r>
            <w:proofErr w:type="spellStart"/>
            <w:r w:rsidRPr="0029376B">
              <w:rPr>
                <w:rFonts w:ascii="Arial" w:hAnsi="Arial" w:eastAsia="Times New Roman" w:cs="Arial"/>
                <w:b/>
                <w:bCs/>
              </w:rPr>
              <w:t>tính</w:t>
            </w:r>
            <w:proofErr w:type="spellEnd"/>
          </w:p>
        </w:tc>
      </w:tr>
      <w:tr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1</w:t>
            </w:r>
          </w:p>
        </w:tc>
        <w:tc>
          <w:p>
            <w:pPr>
              <w:spacing w:after="0" w:line="240" w:lineRule="auto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Ban ghe tre em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2</w:t>
            </w:r>
          </w:p>
        </w:tc>
        <w:tc>
          <w:p>
            <w:pPr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Cái</w:t>
            </w:r>
          </w:p>
        </w:tc>
      </w:tr>
    </w:tbl>
    <w:p w:rsidR="004E7CB9" w:rsidP="0029376B" w:rsidRDefault="004E7CB9" w14:paraId="77F5C531" w14:textId="77777777">
      <w:pPr>
        <w:rPr>
          <w:rFonts w:ascii="Arial" w:hAnsi="Arial" w:cs="Arial"/>
          <w:b/>
          <w:bCs/>
          <w:color w:val="0000FF"/>
        </w:rPr>
      </w:pPr>
    </w:p>
    <w:p w:rsidRPr="004E7CB9" w:rsidR="004E7CB9" w:rsidP="0029376B" w:rsidRDefault="0029376B" w14:paraId="1A810CCD" w14:textId="7890CD21">
      <w:pPr>
        <w:rPr>
          <w:rFonts w:ascii="Arial" w:hAnsi="Arial" w:cs="Arial"/>
          <w:b/>
          <w:bCs/>
          <w:color w:val="000000" w:themeColor="text1"/>
        </w:rPr>
      </w:pP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Lý</w:t>
      </w:r>
      <w:proofErr w:type="spellEnd"/>
      <w:r w:rsidRPr="004E7CB9">
        <w:rPr>
          <w:rFonts w:ascii="Arial" w:hAnsi="Arial" w:cs="Arial"/>
          <w:b/>
          <w:bCs/>
          <w:color w:val="000000" w:themeColor="text1"/>
        </w:rPr>
        <w:t xml:space="preserve"> do </w:t>
      </w: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đề</w:t>
      </w:r>
      <w:proofErr w:type="spellEnd"/>
      <w:r w:rsidRPr="004E7CB9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Pr="004E7CB9">
        <w:rPr>
          <w:rFonts w:ascii="Arial" w:hAnsi="Arial" w:cs="Arial"/>
          <w:b/>
          <w:bCs/>
          <w:color w:val="000000" w:themeColor="text1"/>
        </w:rPr>
        <w:t>xuất</w:t>
      </w:r>
      <w:proofErr w:type="spellEnd"/>
      <w:r w:rsidR="004E7CB9">
        <w:rPr>
          <w:rFonts w:ascii="Arial" w:hAnsi="Arial" w:cs="Arial"/>
          <w:b/>
          <w:bCs/>
          <w:color w:val="000000" w:themeColor="text1"/>
        </w:rPr>
        <w:t xml:space="preserve"> </w:t>
      </w:r>
    </w:p>
    <w:p w:rsidR="00255D19" w:rsidP="0029376B" w:rsidRDefault="00B62A48" w14:paraId="7D8734D1" w14:textId="7010E5F8">
      <w:pPr>
        <w:rPr>
          <w:rFonts w:ascii="Arial" w:hAnsi="Arial" w:cs="Arial"/>
          <w:i/>
          <w:iCs/>
        </w:rPr>
      </w:pPr>
      <w:sdt>
        <w:sdtPr>
          <w:rPr>
            <w:rFonts w:ascii="Arial" w:hAnsi="Arial" w:cs="Arial"/>
            <w:i/>
            <w:iCs/>
          </w:rPr>
          <w:alias w:val="LyDoDeXuat"/>
          <w:tag w:val="LyDoDeXuat"/>
          <w:id w:val="-450861838"/>
          <w:placeholder>
            <w:docPart w:val="DefaultPlaceholder_-1854013440"/>
          </w:placeholder>
        </w:sdtPr>
        <w:sdtEndPr/>
        <w:sdtContent>
          <w:proofErr w:type="spellStart"/>
          <w:r w:rsidR="00492132">
            <w:rPr>
              <w:rFonts w:ascii="Arial" w:hAnsi="Arial" w:cs="Arial"/>
              <w:i/>
              <w:iCs/>
            </w:rPr>
            <w:t>aaaaaaaaaaaaaaaaaaaaaaaaaaaaaaaaaaaaa</w:t>
          </w:r>
          <w:proofErr w:type="spellEnd"/>
        </w:sdtContent>
      </w:sdt>
      <w:r w:rsidR="000E5120">
        <w:rPr>
          <w:rFonts w:ascii="Arial" w:hAnsi="Arial" w:cs="Arial"/>
          <w:i/>
          <w:iCs/>
        </w:rPr>
        <w:t xml:space="preserve"> </w:t>
      </w:r>
    </w:p>
    <w:p w:rsidRPr="009E35AC" w:rsidR="004E7CB9" w:rsidP="0029376B" w:rsidRDefault="004E7CB9" w14:paraId="6B10A4D7" w14:textId="77777777">
      <w:pPr>
        <w:rPr>
          <w:rFonts w:ascii="Arial" w:hAnsi="Arial" w:cs="Arial"/>
          <w:b/>
          <w:bCs/>
          <w:color w:val="0000FF"/>
        </w:rPr>
      </w:pPr>
    </w:p>
    <w:tbl>
      <w:tblPr>
        <w:tblW w:w="11474" w:type="dxa"/>
        <w:tblInd w:w="-9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  <w:gridCol w:w="6254"/>
      </w:tblGrid>
      <w:tr w:rsidRPr="0029376B" w:rsidR="0029376B" w:rsidTr="004E7CB9" w14:paraId="07D4A77A" w14:textId="77777777">
        <w:trPr>
          <w:cantSplit/>
          <w:trHeight w:val="321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9376B" w14:paraId="4C2BA24D" w14:textId="77777777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ĐẠI DIỆN BÊN ĐỀ XUẤT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29376B" w14:paraId="7667D148" w14:textId="77777777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r w:rsidRPr="0029376B">
              <w:rPr>
                <w:rFonts w:ascii="Arial" w:hAnsi="Arial" w:eastAsia="Times New Roman" w:cs="Arial"/>
                <w:b/>
                <w:bCs/>
              </w:rPr>
              <w:t>ĐẠI DIỆN BÊN TIẾP NHẬN</w:t>
            </w:r>
          </w:p>
        </w:tc>
      </w:tr>
      <w:tr w:rsidRPr="0029376B" w:rsidR="0029376B" w:rsidTr="004E7CB9" w14:paraId="5A5DFAC8" w14:textId="77777777">
        <w:trPr>
          <w:cantSplit/>
          <w:trHeight w:val="477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B62A48" w14:paraId="0429B197" w14:textId="46DC1090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PhuTrachNguoiDeXuat"/>
                <w:tag w:val="ChucVuPhuTrachNguoiDeXuat"/>
                <w:id w:val="1775446500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B62A48" w14:paraId="507CAF4D" w14:textId="037435EA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PhuTrachNguoiTiepNhan"/>
                <w:tag w:val="ChucVuPhuTrachNguoiTiepNhan"/>
                <w:id w:val="-150249849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</w:tr>
      <w:tr w:rsidRPr="0029376B" w:rsidR="0029376B" w:rsidTr="004E7CB9" w14:paraId="5A9C6E0A" w14:textId="77777777">
        <w:trPr>
          <w:cantSplit/>
          <w:trHeight w:val="678"/>
        </w:trPr>
        <w:tc>
          <w:tcPr>
            <w:tcW w:w="5220" w:type="dxa"/>
            <w:vAlign w:val="center"/>
            <w:hideMark/>
          </w:tcPr>
          <w:p w:rsidRPr="0029376B" w:rsidR="0029376B" w:rsidP="009E35AC" w:rsidRDefault="009E35AC" w14:paraId="0BFCAD70" w14:textId="47121B9F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1/ </w:t>
            </w:r>
            <w:sdt>
              <w:sdtPr>
                <w:rPr>
                  <w:rFonts w:ascii="Arial" w:hAnsi="Arial" w:eastAsia="Times New Roman" w:cs="Arial"/>
                </w:rPr>
                <w:alias w:val="PhuTrachNguoiDeXuat"/>
                <w:tag w:val="PhuTrachNguoiDeXuat"/>
                <w:id w:val="-1594239721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  <w:tc>
          <w:tcPr>
            <w:tcW w:w="6254" w:type="dxa"/>
            <w:vAlign w:val="center"/>
            <w:hideMark/>
          </w:tcPr>
          <w:p w:rsidRPr="0029376B" w:rsidR="0029376B" w:rsidP="009E35AC" w:rsidRDefault="009E35AC" w14:paraId="5F73053A" w14:textId="60F7AFA4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3/ </w:t>
            </w:r>
            <w:sdt>
              <w:sdtPr>
                <w:rPr>
                  <w:rFonts w:ascii="Arial" w:hAnsi="Arial" w:eastAsia="Times New Roman" w:cs="Arial"/>
                </w:rPr>
                <w:alias w:val="PhuTrachNguoiTiepNhan"/>
                <w:tag w:val="PhuTrachNguoiTiepNhan"/>
                <w:id w:val="832114769"/>
                <w:placeholder>
                  <w:docPart w:val="38131504774D41A2BA0EB58F38BC3297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</w:tr>
      <w:tr w:rsidRPr="0029376B" w:rsidR="0029376B" w:rsidTr="004E7CB9" w14:paraId="749D35E1" w14:textId="77777777">
        <w:trPr>
          <w:cantSplit/>
          <w:trHeight w:val="551"/>
        </w:trPr>
        <w:tc>
          <w:tcPr>
            <w:tcW w:w="522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B62A48" w14:paraId="0ABF650A" w14:textId="1DD3A486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NguoiDeXuat"/>
                <w:tag w:val="ChucVuNguoiDeXuat"/>
                <w:id w:val="1758485323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  <w:tc>
          <w:tcPr>
            <w:tcW w:w="625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Pr="0029376B" w:rsidR="0029376B" w:rsidP="009E35AC" w:rsidRDefault="00B62A48" w14:paraId="21E54BE4" w14:textId="1C44FE11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</w:rPr>
            </w:pPr>
            <w:sdt>
              <w:sdtPr>
                <w:rPr>
                  <w:rFonts w:ascii="Arial" w:hAnsi="Arial" w:eastAsia="Times New Roman" w:cs="Arial"/>
                  <w:b/>
                  <w:bCs/>
                </w:rPr>
                <w:alias w:val="ChucVuNguoiTiepNhan"/>
                <w:tag w:val="ChucVuNguoiTiepNhan"/>
                <w:id w:val="-1793124879"/>
                <w:placeholder>
                  <w:docPart w:val="DefaultPlaceholder_-1854013440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  <w:b/>
                    <w:bCs/>
                  </w:rPr>
                  <w:t>Giám Đốc</w:t>
                </w:r>
                <w:proofErr w:type="spellEnd"/>
              </w:sdtContent>
            </w:sdt>
            <w:r w:rsidR="000E5120">
              <w:rPr>
                <w:rFonts w:ascii="Arial" w:hAnsi="Arial" w:eastAsia="Times New Roman" w:cs="Arial"/>
                <w:b/>
                <w:bCs/>
              </w:rPr>
              <w:t xml:space="preserve"> </w:t>
            </w:r>
          </w:p>
        </w:tc>
      </w:tr>
      <w:tr w:rsidRPr="0029376B" w:rsidR="0029376B" w:rsidTr="004E7CB9" w14:paraId="4D00D715" w14:textId="77777777">
        <w:trPr>
          <w:cantSplit/>
          <w:trHeight w:val="795"/>
        </w:trPr>
        <w:tc>
          <w:tcPr>
            <w:tcW w:w="5220" w:type="dxa"/>
            <w:vAlign w:val="center"/>
            <w:hideMark/>
          </w:tcPr>
          <w:p w:rsidRPr="0029376B" w:rsidR="0029376B" w:rsidP="009E35AC" w:rsidRDefault="009E35AC" w14:paraId="0AD3498C" w14:textId="0CC18349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2/ </w:t>
            </w:r>
            <w:sdt>
              <w:sdtPr>
                <w:rPr>
                  <w:rFonts w:ascii="Arial" w:hAnsi="Arial" w:cs="Arial"/>
                </w:rPr>
                <w:id w:val="110015036"/>
                <w:placeholder>
                  <w:docPart w:val="3470D4B8DC5E49EE9EF7F7C383C6D841"/>
                </w:placeholder>
              </w:sdtPr>
              <w:sdtEndPr/>
              <w:sdtContent>
                <w:proofErr w:type="spellStart"/>
                <w:r w:rsidR="00200114">
                  <w:rPr>
                    <w:rFonts w:ascii="Arial" w:hAnsi="Arial" w:cs="Arial"/>
                  </w:rPr>
                  <w:t>khanhmn</w:t>
                </w:r>
                <w:proofErr w:type="spellEnd"/>
              </w:sdtContent>
            </w:sdt>
          </w:p>
        </w:tc>
        <w:tc>
          <w:tcPr>
            <w:tcW w:w="6254" w:type="dxa"/>
            <w:vAlign w:val="center"/>
            <w:hideMark/>
          </w:tcPr>
          <w:p w:rsidRPr="0029376B" w:rsidR="0029376B" w:rsidP="009E35AC" w:rsidRDefault="009E35AC" w14:paraId="695DC2A3" w14:textId="09E71803">
            <w:pPr>
              <w:keepNext/>
              <w:spacing w:after="0" w:line="240" w:lineRule="auto"/>
              <w:jc w:val="center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 xml:space="preserve">4/ </w:t>
            </w:r>
            <w:sdt>
              <w:sdtPr>
                <w:rPr>
                  <w:rFonts w:ascii="Arial" w:hAnsi="Arial" w:eastAsia="Times New Roman" w:cs="Arial"/>
                </w:rPr>
                <w:alias w:val="NguoiTiepNhan"/>
                <w:tag w:val="NguoiTiepNhan"/>
                <w:id w:val="497622760"/>
                <w:placeholder>
                  <w:docPart w:val="4E9E8FA5F32A47B8A9BE1414CBBF62B3"/>
                </w:placeholder>
              </w:sdtPr>
              <w:sdtEndPr/>
              <w:sdtContent>
                <w:proofErr w:type="spellStart"/>
                <w:r w:rsidR="00492132">
                  <w:rPr>
                    <w:rFonts w:ascii="Arial" w:hAnsi="Arial" w:eastAsia="Times New Roman" w:cs="Arial"/>
                  </w:rPr>
                  <w:t>Lê Văn Huấn</w:t>
                </w:r>
                <w:proofErr w:type="spellEnd"/>
              </w:sdtContent>
            </w:sdt>
          </w:p>
        </w:tc>
      </w:tr>
    </w:tbl>
    <w:p w:rsidRPr="000B1D0F" w:rsidR="0029376B" w:rsidP="0029376B" w:rsidRDefault="0029376B" w14:paraId="3546159C" w14:textId="77777777">
      <w:pPr>
        <w:rPr>
          <w:rFonts w:ascii="Arial" w:hAnsi="Arial" w:cs="Arial"/>
        </w:rPr>
      </w:pPr>
    </w:p>
    <w:sectPr w:rsidRPr="000B1D0F" w:rsidR="00293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2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1151C"/>
    <w:multiLevelType w:val="hybridMultilevel"/>
    <w:tmpl w:val="6E8457A4"/>
    <w:lvl w:ilvl="0" w:tplc="815AEEC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2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7F"/>
    <w:rsid w:val="000B1D0F"/>
    <w:rsid w:val="000E5120"/>
    <w:rsid w:val="00192833"/>
    <w:rsid w:val="001C7303"/>
    <w:rsid w:val="001E7961"/>
    <w:rsid w:val="00200114"/>
    <w:rsid w:val="00255D19"/>
    <w:rsid w:val="0028114D"/>
    <w:rsid w:val="0029376B"/>
    <w:rsid w:val="003C17DA"/>
    <w:rsid w:val="00492132"/>
    <w:rsid w:val="004E3607"/>
    <w:rsid w:val="004E7CB9"/>
    <w:rsid w:val="00503D54"/>
    <w:rsid w:val="00511652"/>
    <w:rsid w:val="0064310F"/>
    <w:rsid w:val="00646544"/>
    <w:rsid w:val="006A0B3D"/>
    <w:rsid w:val="006E1712"/>
    <w:rsid w:val="00802D71"/>
    <w:rsid w:val="008724C3"/>
    <w:rsid w:val="009E35AC"/>
    <w:rsid w:val="00A23C40"/>
    <w:rsid w:val="00A3197F"/>
    <w:rsid w:val="00AE6606"/>
    <w:rsid w:val="00B25991"/>
    <w:rsid w:val="00B62A48"/>
    <w:rsid w:val="00BE124C"/>
    <w:rsid w:val="00C0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34373"/>
  <w15:chartTrackingRefBased/>
  <w:attachedTemplate r:id="R88839068e43540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D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114D"/>
    <w:rPr>
      <w:color w:val="808080"/>
    </w:rPr>
  </w:style>
</w:styles>
</file>

<file path=word/webSettings2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0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4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11.xml" Id="rId8" /><Relationship Type="http://schemas.openxmlformats.org/officeDocument/2006/relationships/styles" Target="/word/styles.xml" Id="rId3" /><Relationship Type="http://schemas.openxmlformats.org/officeDocument/2006/relationships/glossaryDocument" Target="/word/glossary/document.xml" Id="rId7" /><Relationship Type="http://schemas.openxmlformats.org/officeDocument/2006/relationships/numbering" Target="/word/numbering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22.xml" Id="rId6" /><Relationship Type="http://schemas.openxmlformats.org/officeDocument/2006/relationships/webSettings" Target="/word/webSettings22.xml" Id="rId5" /><Relationship Type="http://schemas.openxmlformats.org/officeDocument/2006/relationships/settings" Target="/word/settings22.xml" Id="rId4" /></Relationships>
</file>

<file path=word/_rels/settings22.xml.rels>&#65279;<?xml version="1.0" encoding="utf-8"?><Relationships xmlns="http://schemas.openxmlformats.org/package/2006/relationships"><Relationship Type="http://schemas.openxmlformats.org/officeDocument/2006/relationships/attachedTemplate" Target="S:\KhanhNMBkav\AMS\api\File\FileTemplate\TemplateInPDXTS.dotx" TargetMode="External" Id="R88839068e43540e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.xml" Id="rId2" /><Relationship Type="http://schemas.openxmlformats.org/officeDocument/2006/relationships/styles" Target="/word/glossary/styles2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BDC16-72E8-4FC0-A519-24989088C73B}"/>
      </w:docPartPr>
      <w:docPartBody>
        <w:p w:rsidR="00EC4622" w:rsidRDefault="00415ABC"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131504774D41A2BA0EB58F38BC3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18461-3845-45F3-A41E-D2796F6320DA}"/>
      </w:docPartPr>
      <w:docPartBody>
        <w:p w:rsidR="00EC4622" w:rsidRDefault="00415ABC" w:rsidP="00415ABC">
          <w:pPr>
            <w:pStyle w:val="38131504774D41A2BA0EB58F38BC3297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9E8FA5F32A47B8A9BE1414CBBF6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4068E-F702-4A4C-A01D-A4C94F8DFB72}"/>
      </w:docPartPr>
      <w:docPartBody>
        <w:p w:rsidR="00EC4622" w:rsidRDefault="00415ABC" w:rsidP="00415ABC">
          <w:pPr>
            <w:pStyle w:val="4E9E8FA5F32A47B8A9BE1414CBBF62B3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EF826241C4D2695CD0B8A1F042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C282A-9835-4A9D-ABA4-304F272FD0F7}"/>
      </w:docPartPr>
      <w:docPartBody>
        <w:p w:rsidR="000F3B7F" w:rsidRDefault="000C7026" w:rsidP="000C7026">
          <w:pPr>
            <w:pStyle w:val="F0DEF826241C4D2695CD0B8A1F0423BE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92549C937B44CE8912869CE138A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A918E-C04B-4204-A24E-3B02C80E5617}"/>
      </w:docPartPr>
      <w:docPartBody>
        <w:p w:rsidR="00970405" w:rsidRDefault="00951A5C" w:rsidP="00951A5C">
          <w:pPr>
            <w:pStyle w:val="9F92549C937B44CE8912869CE138A223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70D4B8DC5E49EE9EF7F7C383C6D8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6F273-020C-4109-9BEC-413893FDF721}"/>
      </w:docPartPr>
      <w:docPartBody>
        <w:p w:rsidR="00970405" w:rsidRDefault="00951A5C" w:rsidP="00951A5C">
          <w:pPr>
            <w:pStyle w:val="3470D4B8DC5E49EE9EF7F7C383C6D841"/>
          </w:pPr>
          <w:r w:rsidRPr="0030606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BC"/>
    <w:rsid w:val="000C7026"/>
    <w:rsid w:val="000E3074"/>
    <w:rsid w:val="000F3B7F"/>
    <w:rsid w:val="00227A2F"/>
    <w:rsid w:val="00240AE9"/>
    <w:rsid w:val="00415ABC"/>
    <w:rsid w:val="004B13EF"/>
    <w:rsid w:val="004F5B23"/>
    <w:rsid w:val="0063206B"/>
    <w:rsid w:val="00662AFF"/>
    <w:rsid w:val="00694125"/>
    <w:rsid w:val="00776E46"/>
    <w:rsid w:val="00951A5C"/>
    <w:rsid w:val="00970405"/>
    <w:rsid w:val="00D721C1"/>
    <w:rsid w:val="00D80214"/>
    <w:rsid w:val="00E91C04"/>
    <w:rsid w:val="00EC4622"/>
    <w:rsid w:val="00EE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1A5C"/>
    <w:rPr>
      <w:color w:val="808080"/>
    </w:rPr>
  </w:style>
  <w:style w:type="paragraph" w:customStyle="1" w:styleId="38131504774D41A2BA0EB58F38BC3297">
    <w:name w:val="38131504774D41A2BA0EB58F38BC3297"/>
    <w:rsid w:val="00415ABC"/>
  </w:style>
  <w:style w:type="paragraph" w:customStyle="1" w:styleId="4E9E8FA5F32A47B8A9BE1414CBBF62B3">
    <w:name w:val="4E9E8FA5F32A47B8A9BE1414CBBF62B3"/>
    <w:rsid w:val="00415ABC"/>
  </w:style>
  <w:style w:type="paragraph" w:customStyle="1" w:styleId="F0DEF826241C4D2695CD0B8A1F0423BE">
    <w:name w:val="F0DEF826241C4D2695CD0B8A1F0423BE"/>
    <w:rsid w:val="000C7026"/>
  </w:style>
  <w:style w:type="paragraph" w:customStyle="1" w:styleId="9F92549C937B44CE8912869CE138A223">
    <w:name w:val="9F92549C937B44CE8912869CE138A223"/>
    <w:rsid w:val="00951A5C"/>
  </w:style>
  <w:style w:type="paragraph" w:customStyle="1" w:styleId="3470D4B8DC5E49EE9EF7F7C383C6D841">
    <w:name w:val="3470D4B8DC5E49EE9EF7F7C383C6D841"/>
    <w:rsid w:val="00951A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11.xml><?xml version="1.0" encoding="utf-8"?>
<ds:datastoreItem xmlns:ds="http://schemas.openxmlformats.org/officeDocument/2006/customXml" ds:itemID="{85366CB3-F3FA-4B01-AF84-765145B04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TemplateInPDXTS</Template>
  <TotalTime>1083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KHÁNH</dc:creator>
  <cp:keywords/>
  <dc:description/>
  <cp:lastModifiedBy>NGUYỄN MINH KHÁNH</cp:lastModifiedBy>
  <cp:revision>15</cp:revision>
  <dcterms:created xsi:type="dcterms:W3CDTF">2022-01-24T08:05:00Z</dcterms:created>
  <dcterms:modified xsi:type="dcterms:W3CDTF">2022-03-15T07:51:00Z</dcterms:modified>
</cp:coreProperties>
</file>