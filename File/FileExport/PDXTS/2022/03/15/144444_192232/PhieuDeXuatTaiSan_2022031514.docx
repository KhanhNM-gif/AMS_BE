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22.xml" ContentType="application/vnd.openxmlformats-officedocument.wordprocessingml.fontTable+xml"/>
  <Override PartName="/word/webSettings22.xml" ContentType="application/vnd.openxmlformats-officedocument.wordprocessingml.webSettings+xml"/>
  <Override PartName="/word/settings22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030"/>
      </w:tblGrid>
      <w:tr w:rsidRPr="00A3197F" w:rsidR="00A3197F" w:rsidTr="001C7303" w14:paraId="6408C8AB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646544" w14:paraId="03594A3A" w14:textId="2F1F3BAE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sdt>
              <w:sdtPr>
                <w:rPr>
                  <w:rFonts w:ascii="Arial" w:hAnsi="Arial" w:eastAsia="Times New Roman" w:cs="Arial"/>
                </w:rPr>
                <w:alias w:val="DonViCap1"/>
                <w:tag w:val="DonViCap1"/>
                <w:id w:val="-299926435"/>
                <w:placeholder>
                  <w:docPart w:val="DefaultPlaceholder_-1854013440"/>
                </w:placeholder>
              </w:sdtPr>
              <w:sdtEndPr/>
              <w:sdtContent>
                <w:r w:rsidRPr="001C7303" w:rsidR="006E1712">
                  <w:rPr>
                    <w:rFonts w:ascii="Arial" w:hAnsi="Arial" w:eastAsia="Times New Roman" w:cs="Arial"/>
                    <w:b/>
                    <w:bCs/>
                  </w:rPr>
                  <w:t>BỆNH VIỆN 1044</w:t>
                </w:r>
              </w:sdtContent>
            </w:sdt>
            <w:r w:rsidR="000E5120">
              <w:rPr>
                <w:rFonts w:ascii="Arial" w:hAnsi="Arial" w:eastAsia="Times New Roman" w:cs="Arial"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138157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A3197F">
              <w:rPr>
                <w:rFonts w:ascii="Arial" w:hAnsi="Arial" w:eastAsia="Times New Roman" w:cs="Arial"/>
                <w:b/>
                <w:bCs/>
              </w:rPr>
              <w:t>CỘNG HÒA XÃ HỘI CHỦ NGHĨA VIỆT NAM</w:t>
            </w:r>
          </w:p>
        </w:tc>
      </w:tr>
      <w:tr w:rsidRPr="00A3197F" w:rsidR="00A3197F" w:rsidTr="001C7303" w14:paraId="0152A475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1C7303" w:rsidRDefault="001C7303" w14:paraId="40074023" w14:textId="43B9460D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1C7303">
              <w:rPr>
                <w:rFonts w:ascii="Arial" w:hAnsi="Arial" w:eastAsia="Times New Roman" w:cs="Arial"/>
                <w:b/>
                <w:bCs/>
              </w:rPr>
              <w:t>DonViCap2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71345F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i/>
                <w:iCs/>
              </w:rPr>
            </w:pP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Độc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lập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Tự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do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Hạnh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phúc</w:t>
            </w:r>
            <w:proofErr w:type="spellEnd"/>
          </w:p>
        </w:tc>
      </w:tr>
      <w:tr w:rsidRPr="00A3197F" w:rsidR="00A3197F" w:rsidTr="001C7303" w14:paraId="6B370464" w14:textId="77777777">
        <w:trPr>
          <w:trHeight w:val="432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3197F" w14:paraId="3ED711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646544" w14:paraId="5BBC8B40" w14:textId="409004B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</w:rPr>
                <w:alias w:val="NgayTaoPhieu"/>
                <w:tag w:val="NgayTaoPhieu"/>
                <w:id w:val="105598231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cs="Arial"/>
                    <w:i/>
                    <w:iCs/>
                  </w:rPr>
                  <w:t>Ngày 5 Tháng 3 Năm 2022</w:t>
                </w:r>
                <w:proofErr w:type="spellEnd"/>
              </w:sdtContent>
            </w:sdt>
            <w:r w:rsidR="000E5120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</w:tbl>
    <w:p w:rsidR="004E7CB9" w:rsidP="00511652" w:rsidRDefault="004E7CB9" w14:paraId="114898FC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3197F" w:rsidP="00511652" w:rsidRDefault="00A3197F" w14:paraId="4F209501" w14:textId="1310027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PHIẾU ĐỀ XUẤT </w:t>
      </w:r>
      <w:r w:rsidR="008724C3">
        <w:rPr>
          <w:rFonts w:ascii="Arial" w:hAnsi="Arial" w:cs="Arial"/>
          <w:b/>
          <w:bCs/>
          <w:sz w:val="28"/>
          <w:szCs w:val="28"/>
        </w:rPr>
        <w:t>TÀI SẢN</w:t>
      </w:r>
    </w:p>
    <w:p w:rsidR="00A3197F" w:rsidP="00A3197F" w:rsidRDefault="00A3197F" w14:paraId="568F0CCB" w14:textId="0A0469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hoiGianTaoPhieu"/>
          <w:tag w:val="ThoiGianTao"/>
          <w:id w:val="1792945597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</w:rPr>
            <w:t>12h17, Ngày 5 Tháng 3 Năm 2022</w:t>
          </w:r>
          <w:proofErr w:type="spellEnd"/>
        </w:sdtContent>
      </w:sdt>
    </w:p>
    <w:p w:rsidR="000B1D0F" w:rsidP="00A3197F" w:rsidRDefault="00A3197F" w14:paraId="47C6D91C" w14:textId="711DDA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:</w:t>
      </w:r>
    </w:p>
    <w:p w:rsidR="000B1D0F" w:rsidP="00A3197F" w:rsidRDefault="000B1D0F" w14:paraId="44DF2774" w14:textId="539CED02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 -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90"/>
      </w:tblGrid>
      <w:tr w:rsidRPr="000B1D0F" w:rsidR="000B1D0F" w:rsidTr="006E1712" w14:paraId="3648EC5F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7BC1E5E9" w14:textId="25D7BDF0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1 -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297791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60C353B" w14:textId="52C4BE94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DeXuat"/>
                <w:tag w:val="ChucVuPhuTrachNguoiDeXuat"/>
                <w:id w:val="150347649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329FD112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26A0D221" w14:textId="77689275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2 -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71625133"/>
                <w:placeholder>
                  <w:docPart w:val="9F92549C937B44CE8912869CE138A223"/>
                </w:placeholder>
              </w:sdtPr>
              <w:sdtEndPr/>
              <w:sdtContent>
                <w:proofErr w:type="spellStart"/>
                <w:r w:rsidR="00200114">
                  <w:rPr>
                    <w:rFonts w:ascii="Arial" w:hAnsi="Arial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DB8E9DE" w14:textId="088D5E38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DeXuat"/>
                <w:tag w:val="ChucVuNguoiDeXuat"/>
                <w:id w:val="21454921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0B1D0F" w:rsidP="00A3197F" w:rsidRDefault="000B1D0F" w14:paraId="604F0191" w14:textId="52B8C95A">
      <w:pPr>
        <w:rPr>
          <w:rFonts w:ascii="Arial" w:hAnsi="Arial" w:cs="Arial"/>
        </w:rPr>
      </w:pPr>
    </w:p>
    <w:p w:rsidR="000B1D0F" w:rsidP="00A3197F" w:rsidRDefault="000B1D0F" w14:paraId="354A8363" w14:textId="0069A0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 - </w:t>
      </w:r>
      <w:proofErr w:type="spellStart"/>
      <w:r>
        <w:rPr>
          <w:rFonts w:ascii="Arial" w:hAnsi="Arial" w:cs="Arial"/>
          <w:b/>
          <w:bCs/>
        </w:rPr>
        <w:t>Đại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tiếp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>: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90"/>
      </w:tblGrid>
      <w:tr w:rsidRPr="000B1D0F" w:rsidR="000B1D0F" w:rsidTr="006E1712" w14:paraId="4A984A5A" w14:textId="77777777">
        <w:trPr>
          <w:trHeight w:val="437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546330B6" w14:textId="38323B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-198537906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3A141726" w14:textId="75F3CB86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="006E1712">
              <w:rPr>
                <w:rFonts w:ascii="Arial" w:hAnsi="Arial" w:eastAsia="Times New Roman" w:cs="Arial"/>
              </w:rPr>
              <w:t>:</w:t>
            </w:r>
            <w:r w:rsidRPr="000B1D0F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TiepNhan"/>
                <w:tag w:val="ChucVuPhuTrachTiepNhan"/>
                <w:id w:val="89277920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1D213096" w14:textId="77777777">
        <w:trPr>
          <w:trHeight w:val="331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4F694486" w14:textId="6429A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-1907525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Ngô Thị Thúy Hằng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256843F3" w14:textId="5BED4B9D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TiepNhan"/>
                <w:tag w:val="ChucVuNguoiTiepNhan"/>
                <w:id w:val="52899778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Trưởng phòng</w:t>
                </w:r>
                <w:proofErr w:type="spellEnd"/>
              </w:sdtContent>
            </w:sdt>
          </w:p>
        </w:tc>
      </w:tr>
    </w:tbl>
    <w:p w:rsidR="0029376B" w:rsidP="00A3197F" w:rsidRDefault="0029376B" w14:paraId="3F16518B" w14:textId="56432227">
      <w:pPr>
        <w:rPr>
          <w:rFonts w:ascii="Arial" w:hAnsi="Arial" w:cs="Arial"/>
        </w:rPr>
      </w:pPr>
    </w:p>
    <w:p w:rsidR="0029376B" w:rsidP="00A3197F" w:rsidRDefault="00646544" w14:paraId="37716CEE" w14:textId="5E56CAF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768298"/>
          <w:placeholder>
            <w:docPart w:val="DefaultPlaceholder_-1854013440"/>
          </w:placeholder>
        </w:sdtPr>
        <w:sdtEndPr/>
        <w:sdtContent>
          <w:proofErr w:type="spellStart"/>
          <w:r w:rsidR="00503D54">
            <w:rPr>
              <w:rFonts w:ascii="Arial" w:hAnsi="Arial" w:cs="Arial"/>
            </w:rPr>
            <w:t>HangNTTp</w:t>
          </w:r>
          <w:proofErr w:type="spellEnd"/>
        </w:sdtContent>
      </w:sdt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tiến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hành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đề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xu</w:t>
      </w:r>
      <w:r w:rsidR="008724C3">
        <w:rPr>
          <w:rFonts w:ascii="Arial" w:hAnsi="Arial" w:cs="Arial"/>
        </w:rPr>
        <w:t>ất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cụ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thể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như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sau</w:t>
      </w:r>
      <w:proofErr w:type="spellEnd"/>
      <w:r w:rsidR="0029376B">
        <w:rPr>
          <w:rFonts w:ascii="Arial" w:hAnsi="Arial" w:cs="Arial"/>
        </w:rPr>
        <w:t>:</w:t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anhSachTaiSan"/>
      </w:tblPr>
      <w:tblGrid>
        <w:gridCol w:w="846"/>
        <w:gridCol w:w="2410"/>
        <w:gridCol w:w="3118"/>
        <w:gridCol w:w="2977"/>
      </w:tblGrid>
      <w:tr w:rsidRPr="0029376B" w:rsidR="008724C3" w:rsidTr="008724C3" w14:paraId="4ED951E6" w14:textId="77777777">
        <w:trPr>
          <w:trHeight w:val="315"/>
        </w:trPr>
        <w:tc>
          <w:tcPr>
            <w:tcW w:w="8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202A5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STT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12783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Loại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-1357417530"/>
              <w:placeholder>
                <w:docPart w:val="F0DEF826241C4D2695CD0B8A1F0423BE"/>
              </w:placeholder>
            </w:sdtPr>
            <w:sdtEndPr/>
            <w:sdtContent>
              <w:p w:rsidRPr="0029376B" w:rsidR="008724C3" w:rsidP="0029376B" w:rsidRDefault="008724C3" w14:paraId="42C48120" w14:textId="3C85B672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Số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lượng</w:t>
                </w:r>
                <w:proofErr w:type="spellEnd"/>
              </w:p>
            </w:sdtContent>
          </w:sdt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079A8B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Đơn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vị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tính</w:t>
            </w:r>
            <w:proofErr w:type="spellEnd"/>
          </w:p>
        </w:tc>
      </w:tr>
      <w:tr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Bàn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4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Cái</w:t>
            </w:r>
          </w:p>
        </w:tc>
      </w:tr>
    </w:tbl>
    <w:p w:rsidR="004E7CB9" w:rsidP="0029376B" w:rsidRDefault="004E7CB9" w14:paraId="77F5C531" w14:textId="77777777">
      <w:pPr>
        <w:rPr>
          <w:rFonts w:ascii="Arial" w:hAnsi="Arial" w:cs="Arial"/>
          <w:b/>
          <w:bCs/>
          <w:color w:val="0000FF"/>
        </w:rPr>
      </w:pPr>
    </w:p>
    <w:p w:rsidRPr="004E7CB9" w:rsidR="004E7CB9" w:rsidP="0029376B" w:rsidRDefault="0029376B" w14:paraId="1A810CCD" w14:textId="7890CD21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Lý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do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đề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xuất</w:t>
      </w:r>
      <w:proofErr w:type="spellEnd"/>
      <w:r w:rsidR="004E7CB9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55D19" w:rsidP="0029376B" w:rsidRDefault="00646544" w14:paraId="7D8734D1" w14:textId="7010E5F8">
      <w:pPr>
        <w:rPr>
          <w:rFonts w:ascii="Arial" w:hAnsi="Arial" w:cs="Arial"/>
          <w:i/>
          <w:iCs/>
        </w:rPr>
      </w:pPr>
      <w:sdt>
        <w:sdtPr>
          <w:rPr>
            <w:rFonts w:ascii="Arial" w:hAnsi="Arial" w:cs="Arial"/>
            <w:i/>
            <w:iCs/>
          </w:rPr>
          <w:alias w:val="LyDoDeXuat"/>
          <w:tag w:val="LyDoDeXuat"/>
          <w:id w:val="-450861838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i/>
              <w:iCs/>
            </w:rPr>
            <w:t>Hang testststttteeeiieie</w:t>
          </w:r>
          <w:proofErr w:type="spellEnd"/>
        </w:sdtContent>
      </w:sdt>
      <w:r w:rsidR="000E5120">
        <w:rPr>
          <w:rFonts w:ascii="Arial" w:hAnsi="Arial" w:cs="Arial"/>
          <w:i/>
          <w:iCs/>
        </w:rPr>
        <w:t xml:space="preserve"> </w:t>
      </w:r>
    </w:p>
    <w:p w:rsidRPr="009E35AC" w:rsidR="004E7CB9" w:rsidP="0029376B" w:rsidRDefault="004E7CB9" w14:paraId="6B10A4D7" w14:textId="77777777">
      <w:pPr>
        <w:rPr>
          <w:rFonts w:ascii="Arial" w:hAnsi="Arial" w:cs="Arial"/>
          <w:b/>
          <w:bCs/>
          <w:color w:val="0000FF"/>
        </w:rPr>
      </w:pPr>
    </w:p>
    <w:tbl>
      <w:tblPr>
        <w:tblW w:w="11474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6254"/>
      </w:tblGrid>
      <w:tr w:rsidRPr="0029376B" w:rsidR="0029376B" w:rsidTr="004E7CB9" w14:paraId="07D4A77A" w14:textId="77777777">
        <w:trPr>
          <w:cantSplit/>
          <w:trHeight w:val="32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4C2BA24D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ĐỀ XUẤT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7667D148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TIẾP NHẬN</w:t>
            </w:r>
          </w:p>
        </w:tc>
      </w:tr>
      <w:tr w:rsidRPr="0029376B" w:rsidR="0029376B" w:rsidTr="004E7CB9" w14:paraId="5A5DFAC8" w14:textId="77777777">
        <w:trPr>
          <w:cantSplit/>
          <w:trHeight w:val="477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646544" w14:paraId="0429B197" w14:textId="46DC1090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DeXuat"/>
                <w:tag w:val="ChucVuPhuTrachNguoiDeXuat"/>
                <w:id w:val="1775446500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646544" w14:paraId="507CAF4D" w14:textId="037435EA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TiepNhan"/>
                <w:tag w:val="ChucVuPhuTrachNguoiTiepNhan"/>
                <w:id w:val="-1502498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5A9C6E0A" w14:textId="77777777">
        <w:trPr>
          <w:cantSplit/>
          <w:trHeight w:val="678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BFCAD70" w14:textId="47121B9F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1/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-15942397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5F73053A" w14:textId="60F7AFA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3/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832114769"/>
                <w:placeholder>
                  <w:docPart w:val="38131504774D41A2BA0EB58F38BC3297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HangNTTp</w:t>
                </w:r>
                <w:proofErr w:type="spellEnd"/>
              </w:sdtContent>
            </w:sdt>
          </w:p>
        </w:tc>
      </w:tr>
      <w:tr w:rsidRPr="0029376B" w:rsidR="0029376B" w:rsidTr="004E7CB9" w14:paraId="749D35E1" w14:textId="77777777">
        <w:trPr>
          <w:cantSplit/>
          <w:trHeight w:val="55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646544" w14:paraId="0ABF650A" w14:textId="1DD3A486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DeXuat"/>
                <w:tag w:val="ChucVuNguoiDeXuat"/>
                <w:id w:val="175848532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646544" w14:paraId="21E54BE4" w14:textId="1C44FE11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TiepNhan"/>
                <w:tag w:val="ChucVuNguoiTiepNhan"/>
                <w:id w:val="-1793124879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Trưởng phòng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4D00D715" w14:textId="77777777">
        <w:trPr>
          <w:cantSplit/>
          <w:trHeight w:val="795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AD3498C" w14:textId="0CC18349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2/ </w:t>
            </w:r>
            <w:sdt>
              <w:sdtPr>
                <w:rPr>
                  <w:rFonts w:ascii="Arial" w:hAnsi="Arial" w:cs="Arial"/>
                </w:rPr>
                <w:id w:val="110015036"/>
                <w:placeholder>
                  <w:docPart w:val="3470D4B8DC5E49EE9EF7F7C383C6D841"/>
                </w:placeholder>
              </w:sdtPr>
              <w:sdtEndPr/>
              <w:sdtContent>
                <w:proofErr w:type="spellStart"/>
                <w:r w:rsidR="00200114">
                  <w:rPr>
                    <w:rFonts w:ascii="Arial" w:hAnsi="Arial" w:cs="Arial"/>
                  </w:rPr>
                  <w:t>HangNTTp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695DC2A3" w14:textId="09E71803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4/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497622760"/>
                <w:placeholder>
                  <w:docPart w:val="4E9E8FA5F32A47B8A9BE1414CBBF62B3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Ngô Thị Thúy Hằng</w:t>
                </w:r>
                <w:proofErr w:type="spellEnd"/>
              </w:sdtContent>
            </w:sdt>
          </w:p>
        </w:tc>
      </w:tr>
    </w:tbl>
    <w:p w:rsidRPr="000B1D0F" w:rsidR="0029376B" w:rsidP="0029376B" w:rsidRDefault="0029376B" w14:paraId="3546159C" w14:textId="77777777">
      <w:pPr>
        <w:rPr>
          <w:rFonts w:ascii="Arial" w:hAnsi="Arial" w:cs="Arial"/>
        </w:rPr>
      </w:pPr>
    </w:p>
    <w:sectPr w:rsidRPr="000B1D0F" w:rsidR="002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51C"/>
    <w:multiLevelType w:val="hybridMultilevel"/>
    <w:tmpl w:val="6E8457A4"/>
    <w:lvl w:ilvl="0" w:tplc="815AEE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F"/>
    <w:rsid w:val="000B1D0F"/>
    <w:rsid w:val="000E5120"/>
    <w:rsid w:val="00192833"/>
    <w:rsid w:val="001C7303"/>
    <w:rsid w:val="001E7961"/>
    <w:rsid w:val="00200114"/>
    <w:rsid w:val="00255D19"/>
    <w:rsid w:val="0028114D"/>
    <w:rsid w:val="0029376B"/>
    <w:rsid w:val="003C17DA"/>
    <w:rsid w:val="00492132"/>
    <w:rsid w:val="004E3607"/>
    <w:rsid w:val="004E7CB9"/>
    <w:rsid w:val="00503D54"/>
    <w:rsid w:val="00511652"/>
    <w:rsid w:val="0064310F"/>
    <w:rsid w:val="00646544"/>
    <w:rsid w:val="006A0B3D"/>
    <w:rsid w:val="006E1712"/>
    <w:rsid w:val="00802D71"/>
    <w:rsid w:val="008724C3"/>
    <w:rsid w:val="009E35AC"/>
    <w:rsid w:val="00A23C40"/>
    <w:rsid w:val="00A3197F"/>
    <w:rsid w:val="00B25991"/>
    <w:rsid w:val="00BE124C"/>
    <w:rsid w:val="00C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73"/>
  <w15:chartTrackingRefBased/>
  <w:attachedTemplate r:id="R6ac07bb27fc741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14D"/>
    <w:rPr>
      <w:color w:val="808080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11.xml" Id="rId8" /><Relationship Type="http://schemas.openxmlformats.org/officeDocument/2006/relationships/styles" Target="/word/styles.xml" Id="rId3" /><Relationship Type="http://schemas.openxmlformats.org/officeDocument/2006/relationships/glossaryDocument" Target="/word/glossary/document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22.xml" Id="rId6" /><Relationship Type="http://schemas.openxmlformats.org/officeDocument/2006/relationships/webSettings" Target="/word/webSettings22.xml" Id="rId5" /><Relationship Type="http://schemas.openxmlformats.org/officeDocument/2006/relationships/settings" Target="/word/settings22.xml" Id="rId4" /></Relationships>
</file>

<file path=word/_rels/settings22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InPDXTS.dotx" TargetMode="External" Id="R6ac07bb27fc7415e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DC16-72E8-4FC0-A519-24989088C73B}"/>
      </w:docPartPr>
      <w:docPartBody>
        <w:p w:rsidR="00EC4622" w:rsidRDefault="00415ABC"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31504774D41A2BA0EB58F38B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461-3845-45F3-A41E-D2796F6320DA}"/>
      </w:docPartPr>
      <w:docPartBody>
        <w:p w:rsidR="00EC4622" w:rsidRDefault="00415ABC" w:rsidP="00415ABC">
          <w:pPr>
            <w:pStyle w:val="38131504774D41A2BA0EB58F38BC3297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E8FA5F32A47B8A9BE1414CBBF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068E-F702-4A4C-A01D-A4C94F8DFB72}"/>
      </w:docPartPr>
      <w:docPartBody>
        <w:p w:rsidR="00EC4622" w:rsidRDefault="00415ABC" w:rsidP="00415ABC">
          <w:pPr>
            <w:pStyle w:val="4E9E8FA5F32A47B8A9BE1414CBBF62B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EF826241C4D2695CD0B8A1F042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C282A-9835-4A9D-ABA4-304F272FD0F7}"/>
      </w:docPartPr>
      <w:docPartBody>
        <w:p w:rsidR="000F3B7F" w:rsidRDefault="000C7026" w:rsidP="000C7026">
          <w:pPr>
            <w:pStyle w:val="F0DEF826241C4D2695CD0B8A1F0423BE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92549C937B44CE8912869CE138A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A918E-C04B-4204-A24E-3B02C80E5617}"/>
      </w:docPartPr>
      <w:docPartBody>
        <w:p w:rsidR="00970405" w:rsidRDefault="00951A5C" w:rsidP="00951A5C">
          <w:pPr>
            <w:pStyle w:val="9F92549C937B44CE8912869CE138A22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70D4B8DC5E49EE9EF7F7C383C6D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6F273-020C-4109-9BEC-413893FDF721}"/>
      </w:docPartPr>
      <w:docPartBody>
        <w:p w:rsidR="00970405" w:rsidRDefault="00951A5C" w:rsidP="00951A5C">
          <w:pPr>
            <w:pStyle w:val="3470D4B8DC5E49EE9EF7F7C383C6D841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C"/>
    <w:rsid w:val="000C7026"/>
    <w:rsid w:val="000E3074"/>
    <w:rsid w:val="000F3B7F"/>
    <w:rsid w:val="00240AE9"/>
    <w:rsid w:val="00415ABC"/>
    <w:rsid w:val="004B13EF"/>
    <w:rsid w:val="004F5B23"/>
    <w:rsid w:val="0063206B"/>
    <w:rsid w:val="00662AFF"/>
    <w:rsid w:val="00694125"/>
    <w:rsid w:val="00951A5C"/>
    <w:rsid w:val="00970405"/>
    <w:rsid w:val="00D721C1"/>
    <w:rsid w:val="00D80214"/>
    <w:rsid w:val="00E91C04"/>
    <w:rsid w:val="00EC4622"/>
    <w:rsid w:val="00E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A5C"/>
    <w:rPr>
      <w:color w:val="808080"/>
    </w:rPr>
  </w:style>
  <w:style w:type="paragraph" w:customStyle="1" w:styleId="38131504774D41A2BA0EB58F38BC3297">
    <w:name w:val="38131504774D41A2BA0EB58F38BC3297"/>
    <w:rsid w:val="00415ABC"/>
  </w:style>
  <w:style w:type="paragraph" w:customStyle="1" w:styleId="4E9E8FA5F32A47B8A9BE1414CBBF62B3">
    <w:name w:val="4E9E8FA5F32A47B8A9BE1414CBBF62B3"/>
    <w:rsid w:val="00415ABC"/>
  </w:style>
  <w:style w:type="paragraph" w:customStyle="1" w:styleId="F0DEF826241C4D2695CD0B8A1F0423BE">
    <w:name w:val="F0DEF826241C4D2695CD0B8A1F0423BE"/>
    <w:rsid w:val="000C7026"/>
  </w:style>
  <w:style w:type="paragraph" w:customStyle="1" w:styleId="9F92549C937B44CE8912869CE138A223">
    <w:name w:val="9F92549C937B44CE8912869CE138A223"/>
    <w:rsid w:val="00951A5C"/>
  </w:style>
  <w:style w:type="paragraph" w:customStyle="1" w:styleId="3470D4B8DC5E49EE9EF7F7C383C6D841">
    <w:name w:val="3470D4B8DC5E49EE9EF7F7C383C6D841"/>
    <w:rsid w:val="00951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85366CB3-F3FA-4B01-AF84-765145B0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TemplateInPDXTS</Template>
  <TotalTime>1083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13</cp:revision>
  <dcterms:created xsi:type="dcterms:W3CDTF">2022-01-24T08:05:00Z</dcterms:created>
  <dcterms:modified xsi:type="dcterms:W3CDTF">2022-03-15T07:27:00Z</dcterms:modified>
</cp:coreProperties>
</file>