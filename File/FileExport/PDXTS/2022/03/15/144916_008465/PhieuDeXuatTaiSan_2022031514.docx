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1C7303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E6606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Pr="001C7303" w:rsidR="006E1712">
                  <w:rPr>
                    <w:rFonts w:ascii="Arial" w:hAnsi="Arial" w:eastAsia="Times New Roman" w:cs="Arial"/>
                    <w:b/>
                    <w:bCs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1C7303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665067538"/>
              <w:placeholder>
                <w:docPart w:val="DefaultPlaceholder_-1854013440"/>
              </w:placeholder>
            </w:sdtPr>
            <w:sdtContent>
              <w:p w:rsidRPr="00A3197F" w:rsidR="00A3197F" w:rsidP="001C7303" w:rsidRDefault="00AE6606" w14:paraId="40074023" w14:textId="2FC7FD25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r w:rsidRPr="00AE6606">
                  <w:rPr>
                    <w:rFonts w:ascii="Arial" w:hAnsi="Arial" w:eastAsia="Times New Roman" w:cs="Arial"/>
                    <w:b/>
                    <w:bCs/>
                  </w:rPr>
                  <w:t>DonViCap2</w:t>
                </w:r>
              </w:p>
            </w:sdtContent>
          </w:sdt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1C7303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E6606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5 Tháng 3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12h17, Ngày 5 Tháng 3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77689275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71625133"/>
                <w:placeholder>
                  <w:docPart w:val="9F92549C937B44CE8912869CE138A223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Trưởng phòng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AE6606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HangNTTp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TaiSan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3C85B672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Bàn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4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Cái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AE6606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Hang testststttteeeiieie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E6606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Trưởng phòng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0CC18349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cs="Arial"/>
                </w:rPr>
                <w:id w:val="110015036"/>
                <w:placeholder>
                  <w:docPart w:val="3470D4B8DC5E49EE9EF7F7C383C6D841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C7303"/>
    <w:rsid w:val="001E7961"/>
    <w:rsid w:val="00200114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46544"/>
    <w:rsid w:val="006A0B3D"/>
    <w:rsid w:val="006E1712"/>
    <w:rsid w:val="00802D71"/>
    <w:rsid w:val="008724C3"/>
    <w:rsid w:val="009E35AC"/>
    <w:rsid w:val="00A23C40"/>
    <w:rsid w:val="00A3197F"/>
    <w:rsid w:val="00AE6606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c4973201386d4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c4973201386d4e2a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2549C937B44CE8912869CE138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18E-C04B-4204-A24E-3B02C80E5617}"/>
      </w:docPartPr>
      <w:docPartBody>
        <w:p w:rsidR="00970405" w:rsidRDefault="00951A5C" w:rsidP="00951A5C">
          <w:pPr>
            <w:pStyle w:val="9F92549C937B44CE8912869CE138A22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0D4B8DC5E49EE9EF7F7C383C6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F273-020C-4109-9BEC-413893FDF721}"/>
      </w:docPartPr>
      <w:docPartBody>
        <w:p w:rsidR="00970405" w:rsidRDefault="00951A5C" w:rsidP="00951A5C">
          <w:pPr>
            <w:pStyle w:val="3470D4B8DC5E49EE9EF7F7C383C6D84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E3074"/>
    <w:rsid w:val="000F3B7F"/>
    <w:rsid w:val="00240AE9"/>
    <w:rsid w:val="00415ABC"/>
    <w:rsid w:val="004B13EF"/>
    <w:rsid w:val="004F5B23"/>
    <w:rsid w:val="0063206B"/>
    <w:rsid w:val="00662AFF"/>
    <w:rsid w:val="00694125"/>
    <w:rsid w:val="00776E46"/>
    <w:rsid w:val="00951A5C"/>
    <w:rsid w:val="0097040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5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9F92549C937B44CE8912869CE138A223">
    <w:name w:val="9F92549C937B44CE8912869CE138A223"/>
    <w:rsid w:val="00951A5C"/>
  </w:style>
  <w:style w:type="paragraph" w:customStyle="1" w:styleId="3470D4B8DC5E49EE9EF7F7C383C6D841">
    <w:name w:val="3470D4B8DC5E49EE9EF7F7C383C6D841"/>
    <w:rsid w:val="0095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14</cp:revision>
  <dcterms:created xsi:type="dcterms:W3CDTF">2022-01-24T08:05:00Z</dcterms:created>
  <dcterms:modified xsi:type="dcterms:W3CDTF">2022-03-15T07:48:00Z</dcterms:modified>
</cp:coreProperties>
</file>