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header21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2.xml" ContentType="application/vnd.openxmlformats-officedocument.wordprocessingml.header+xml"/>
  <Override PartName="/word/footer3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header333.xml" ContentType="application/vnd.openxmlformats-officedocument.wordprocessingml.header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2.xml" ContentType="application/vnd.openxmlformats-officedocument.wordprocessingml.footer+xml"/>
  <Override PartName="/word/webSettings.xml" ContentType="application/vnd.openxmlformats-officedocument.wordprocessingml.webSettings+xml"/>
  <Override PartName="/word/footer13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webSettings22.xml" ContentType="application/vnd.openxmlformats-officedocument.wordprocessingml.webSettings+xml"/>
  <Override PartName="/word/glossary/settings22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2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Pr="00212308" w:rsidR="00212308" w:rsidTr="00B50487" w14:paraId="642C7C06" w14:textId="77777777">
        <w:trPr>
          <w:jc w:val="center"/>
        </w:trPr>
        <w:tc>
          <w:tcPr>
            <w:tcW w:w="4428" w:type="dxa"/>
          </w:tcPr>
          <w:p w:rsidRPr="00212308" w:rsidR="00212308" w:rsidP="00212308" w:rsidRDefault="00212308" w14:paraId="3C7DDB38" w14:textId="79B7B638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bookmarkStart w:name="_Hlk93043091" w:id="0"/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vị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b/>
                  <w:color w:val="000000"/>
                  <w:kern w:val="2"/>
                  <w:sz w:val="24"/>
                  <w:szCs w:val="24"/>
                  <w:lang w:eastAsia="zh-CN"/>
                </w:rPr>
                <w:id w:val="-130901069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3B21B0" w:rsidR="003B21B0">
                  <w:rPr>
                    <w:rFonts w:ascii="Times New Roman" w:hAnsi="Times New Roman" w:eastAsia="Times New Roman" w:cs="Times New Roman"/>
                    <w:b/>
                    <w:color w:val="000000"/>
                    <w:kern w:val="2"/>
                    <w:sz w:val="24"/>
                    <w:szCs w:val="24"/>
                    <w:lang w:eastAsia="zh-CN"/>
                  </w:rPr>
                  <w:t>Bệnh viện 1044</w:t>
                </w:r>
                <w:proofErr w:type="spellEnd"/>
              </w:sdtContent>
            </w:sdt>
          </w:p>
        </w:tc>
        <w:tc>
          <w:tcPr>
            <w:tcW w:w="4428" w:type="dxa"/>
          </w:tcPr>
          <w:p w:rsidRPr="00212308" w:rsidR="00212308" w:rsidP="00212308" w:rsidRDefault="00212308" w14:paraId="434FB70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Mẫu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01 - VT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(Ban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hành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theo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Thông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tư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133/2016/TT-BTC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ngày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26/8/2016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của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Tài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chính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</w:tr>
    </w:tbl>
    <w:p w:rsidRPr="00212308" w:rsidR="00212308" w:rsidP="00212308" w:rsidRDefault="00212308" w14:paraId="199EEA24" w14:textId="77777777">
      <w:pPr>
        <w:widowControl w:val="0"/>
        <w:spacing w:before="120" w:after="120" w:afterLines="50" w:line="312" w:lineRule="auto"/>
        <w:jc w:val="center"/>
        <w:rPr>
          <w:rFonts w:ascii="Times New Roman" w:hAnsi="Times New Roman" w:eastAsia="Times New Roman" w:cs="Times New Roman"/>
          <w:b/>
          <w:color w:val="000000"/>
          <w:kern w:val="2"/>
          <w:sz w:val="26"/>
          <w:szCs w:val="26"/>
          <w:lang w:eastAsia="zh-CN"/>
        </w:rPr>
      </w:pPr>
      <w:r w:rsidRPr="00212308">
        <w:rPr>
          <w:rFonts w:ascii="Times New Roman" w:hAnsi="Times New Roman" w:eastAsia="Times New Roman" w:cs="Times New Roman"/>
          <w:b/>
          <w:color w:val="000000"/>
          <w:kern w:val="2"/>
          <w:sz w:val="26"/>
          <w:szCs w:val="26"/>
          <w:lang w:eastAsia="zh-CN"/>
        </w:rPr>
        <w:t>PHIẾU NHẬP KHO</w:t>
      </w: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2880"/>
        <w:gridCol w:w="2790"/>
        <w:gridCol w:w="3186"/>
      </w:tblGrid>
      <w:tr w:rsidRPr="00212308" w:rsidR="00212308" w:rsidTr="00936068" w14:paraId="128490DA" w14:textId="77777777">
        <w:tc>
          <w:tcPr>
            <w:tcW w:w="2880" w:type="dxa"/>
          </w:tcPr>
          <w:p w:rsidRPr="00212308" w:rsidR="00212308" w:rsidP="00212308" w:rsidRDefault="00212308" w14:paraId="00893981" w14:textId="77777777">
            <w:pPr>
              <w:widowControl w:val="0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901058" w:rsidP="00936068" w:rsidRDefault="00E716E0" w14:paraId="2DC123C0" w14:textId="28AD8CD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sdt>
              <w:sdtPr>
                <w:rPr>
                  <w:rFonts w:ascii="Times New Roman" w:hAnsi="Times New Roman" w:eastAsia="Times New Roman" w:cs="Times New Roman"/>
                  <w:color w:val="000000"/>
                  <w:kern w:val="2"/>
                  <w:sz w:val="24"/>
                  <w:szCs w:val="24"/>
                  <w:lang w:eastAsia="zh-CN"/>
                </w:rPr>
                <w:id w:val="132909560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>Ngày 1/24/2022 12:00:00 AM tháng 1 năm 2022</w:t>
                </w:r>
                <w:proofErr w:type="spellEnd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 xml:space="preserve"> </w:t>
                </w:r>
              </w:sdtContent>
            </w:sdt>
            <w:r w:rsidR="003D2F7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</w:p>
          <w:p w:rsidRPr="00212308" w:rsidR="00212308" w:rsidP="00936068" w:rsidRDefault="00212308" w14:paraId="77A01135" w14:textId="2B068484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: </w:t>
            </w:r>
            <w:sdt>
              <w:sdtPr>
                <w:rPr>
                  <w:rFonts w:ascii="Times New Roman" w:hAnsi="Times New Roman" w:eastAsia="Times New Roman" w:cs="Times New Roman"/>
                  <w:color w:val="000000"/>
                  <w:kern w:val="2"/>
                  <w:sz w:val="24"/>
                  <w:szCs w:val="24"/>
                  <w:lang w:eastAsia="zh-CN"/>
                </w:rPr>
                <w:id w:val="118023095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>PNK2401225155</w:t>
                </w:r>
                <w:proofErr w:type="spellEnd"/>
              </w:sdtContent>
            </w:sdt>
          </w:p>
        </w:tc>
        <w:tc>
          <w:tcPr>
            <w:tcW w:w="3186" w:type="dxa"/>
          </w:tcPr>
          <w:p w:rsidRPr="00212308" w:rsidR="00212308" w:rsidP="00212308" w:rsidRDefault="00212308" w14:paraId="52C11F9E" w14:textId="0C8C76DD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Nợ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</w:t>
            </w:r>
            <w:proofErr w:type="gramEnd"/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…..</w:t>
            </w:r>
          </w:p>
          <w:p w:rsidRPr="00212308" w:rsidR="00212308" w:rsidP="00212308" w:rsidRDefault="00212308" w14:paraId="55E6CE48" w14:textId="41A00687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Có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9D12D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</w:t>
            </w:r>
            <w:proofErr w:type="gramEnd"/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…..</w:t>
            </w:r>
          </w:p>
        </w:tc>
      </w:tr>
    </w:tbl>
    <w:p w:rsidRPr="00212308" w:rsidR="00212308" w:rsidP="00212308" w:rsidRDefault="00212308" w14:paraId="02B5B5DE" w14:textId="5C39F9E1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Họ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và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tên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người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giao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ab/>
      </w:r>
    </w:p>
    <w:p w:rsidRPr="00212308" w:rsidR="00212308" w:rsidP="00936068" w:rsidRDefault="00212308" w14:paraId="100EC1BF" w14:textId="2AD62D31">
      <w:pPr>
        <w:widowControl w:val="0"/>
        <w:tabs>
          <w:tab w:val="left" w:leader="dot" w:pos="8640"/>
        </w:tabs>
        <w:spacing w:before="120" w:after="120" w:afterLines="50" w:line="312" w:lineRule="auto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-</w:t>
      </w:r>
      <w:r w:rsidR="0093606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Theo </w:t>
      </w:r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………</w:t>
      </w:r>
      <w:r w:rsidR="009D12D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</w:t>
      </w:r>
      <w:proofErr w:type="gram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…..</w:t>
      </w:r>
      <w:proofErr w:type="spellStart"/>
      <w:proofErr w:type="gram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ngày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</w:t>
      </w:r>
      <w:proofErr w:type="spell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tháng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</w:t>
      </w:r>
      <w:proofErr w:type="spell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năm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……..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của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ab/>
      </w: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</w:p>
    <w:p w:rsidRPr="00212308" w:rsidR="00212308" w:rsidP="00212308" w:rsidRDefault="00212308" w14:paraId="212B636E" w14:textId="46A643D4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Nhập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tại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kho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542285668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/>
          </w:r>
          <w:proofErr w:type="spellEnd"/>
        </w:sdtContent>
      </w:sdt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địa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điểm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418867135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HH1 Dương Đình Nghệ Cầu Giấy</w:t>
          </w:r>
          <w:proofErr w:type="spellEnd"/>
        </w:sdtContent>
      </w:sdt>
    </w:p>
    <w:tbl>
      <w:tblPr>
        <w:tblW w:w="10257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  <w:tblCaption w:val="DsVP"/>
      </w:tblPr>
      <w:tblGrid>
        <w:gridCol w:w="657"/>
        <w:gridCol w:w="2580"/>
        <w:gridCol w:w="1260"/>
        <w:gridCol w:w="810"/>
        <w:gridCol w:w="900"/>
        <w:gridCol w:w="900"/>
        <w:gridCol w:w="1440"/>
        <w:gridCol w:w="1710"/>
      </w:tblGrid>
      <w:tr w:rsidRPr="00212308" w:rsidR="00212308" w:rsidTr="00D15195" w14:paraId="3D695D68" w14:textId="77777777">
        <w:trPr>
          <w:jc w:val="center"/>
        </w:trPr>
        <w:tc>
          <w:tcPr>
            <w:tcW w:w="657" w:type="dxa"/>
            <w:vMerge w:val="restart"/>
            <w:vAlign w:val="center"/>
          </w:tcPr>
          <w:p w:rsidRPr="00212308" w:rsidR="00212308" w:rsidP="00973CBB" w:rsidRDefault="00212308" w14:paraId="18922F6E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580" w:type="dxa"/>
            <w:vMerge w:val="restart"/>
            <w:vAlign w:val="center"/>
          </w:tcPr>
          <w:p w:rsidRPr="00212308" w:rsidR="00212308" w:rsidP="00973CBB" w:rsidRDefault="00212308" w14:paraId="3B3258D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nhãn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hiệu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quy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cách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phẩm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chất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vật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tư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dụng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cụ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sản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phẩm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hàng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hóa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Pr="00212308" w:rsidR="00212308" w:rsidP="00973CBB" w:rsidRDefault="00212308" w14:paraId="15870DB2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Mã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810" w:type="dxa"/>
            <w:vMerge w:val="restart"/>
            <w:vAlign w:val="center"/>
          </w:tcPr>
          <w:p w:rsidRPr="00212308" w:rsidR="00212308" w:rsidP="00973CBB" w:rsidRDefault="00212308" w14:paraId="7925141E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vị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1800" w:type="dxa"/>
            <w:gridSpan w:val="2"/>
            <w:vAlign w:val="center"/>
          </w:tcPr>
          <w:p w:rsidRPr="00212308" w:rsidR="00212308" w:rsidP="00973CBB" w:rsidRDefault="00212308" w14:paraId="1E81B46B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lượng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:rsidRPr="00212308" w:rsidR="00212308" w:rsidP="00973CBB" w:rsidRDefault="00212308" w14:paraId="70F3278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giá</w:t>
            </w:r>
            <w:proofErr w:type="spellEnd"/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3B40BB9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Thành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tiền</w:t>
            </w:r>
            <w:proofErr w:type="spellEnd"/>
          </w:p>
        </w:tc>
      </w:tr>
      <w:tr w:rsidRPr="00212308" w:rsidR="00212308" w:rsidTr="00D15195" w14:paraId="3AAFA2A0" w14:textId="77777777">
        <w:trPr>
          <w:jc w:val="center"/>
        </w:trPr>
        <w:tc>
          <w:tcPr>
            <w:tcW w:w="657" w:type="dxa"/>
            <w:vMerge/>
            <w:vAlign w:val="center"/>
          </w:tcPr>
          <w:p w:rsidRPr="00212308" w:rsidR="00212308" w:rsidP="00973CBB" w:rsidRDefault="00212308" w14:paraId="0E31388C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580" w:type="dxa"/>
            <w:vMerge/>
            <w:vAlign w:val="center"/>
          </w:tcPr>
          <w:p w:rsidRPr="00212308" w:rsidR="00212308" w:rsidP="00973CBB" w:rsidRDefault="00212308" w14:paraId="11531D9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vMerge/>
            <w:vAlign w:val="center"/>
          </w:tcPr>
          <w:p w:rsidRPr="00212308" w:rsidR="00212308" w:rsidP="00973CBB" w:rsidRDefault="00212308" w14:paraId="3CA1FAD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810" w:type="dxa"/>
            <w:vMerge/>
            <w:vAlign w:val="center"/>
          </w:tcPr>
          <w:p w:rsidRPr="00212308" w:rsidR="00212308" w:rsidP="00973CBB" w:rsidRDefault="00212308" w14:paraId="2D203E8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490AAA2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Theo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chứng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từ</w:t>
            </w:r>
            <w:proofErr w:type="spellEnd"/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392DE14C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Thực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nhập</w:t>
            </w:r>
            <w:proofErr w:type="spellEnd"/>
          </w:p>
        </w:tc>
        <w:tc>
          <w:tcPr>
            <w:tcW w:w="1440" w:type="dxa"/>
            <w:vMerge/>
            <w:vAlign w:val="center"/>
          </w:tcPr>
          <w:p w:rsidRPr="00212308" w:rsidR="00212308" w:rsidP="00973CBB" w:rsidRDefault="00212308" w14:paraId="3028FF9F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2FE3368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</w:tr>
      <w:tr w:rsidRPr="00212308" w:rsidR="00212308" w:rsidTr="00D15195" w14:paraId="7B463899" w14:textId="77777777">
        <w:trPr>
          <w:jc w:val="center"/>
        </w:trPr>
        <w:tc>
          <w:tcPr>
            <w:tcW w:w="657" w:type="dxa"/>
            <w:vAlign w:val="center"/>
          </w:tcPr>
          <w:p w:rsidRPr="00212308" w:rsidR="00212308" w:rsidP="00973CBB" w:rsidRDefault="00212308" w14:paraId="7EFE95D5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2580" w:type="dxa"/>
            <w:vAlign w:val="center"/>
          </w:tcPr>
          <w:p w:rsidRPr="00212308" w:rsidR="00212308" w:rsidP="00973CBB" w:rsidRDefault="00212308" w14:paraId="07C7180D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1260" w:type="dxa"/>
            <w:vAlign w:val="center"/>
          </w:tcPr>
          <w:p w:rsidRPr="00212308" w:rsidR="00212308" w:rsidP="00973CBB" w:rsidRDefault="00212308" w14:paraId="7BF24E0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810" w:type="dxa"/>
            <w:vAlign w:val="center"/>
          </w:tcPr>
          <w:p w:rsidRPr="00212308" w:rsidR="00212308" w:rsidP="00973CBB" w:rsidRDefault="00212308" w14:paraId="19A7B82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D</w:t>
            </w: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524FD1AF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5B2BFE8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40" w:type="dxa"/>
            <w:vAlign w:val="center"/>
          </w:tcPr>
          <w:p w:rsidRPr="00212308" w:rsidR="00212308" w:rsidP="00973CBB" w:rsidRDefault="00212308" w14:paraId="41D0D76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03E4CAD6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4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giấy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Cộng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123 000</w:t>
            </w:r>
          </w:p>
        </w:tc>
      </w:tr>
    </w:tbl>
    <w:p w:rsidRPr="00212308" w:rsidR="00212308" w:rsidP="00212308" w:rsidRDefault="00212308" w14:paraId="69B78526" w14:textId="22F6643E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Tổng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tiền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(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viết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bằng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chữ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):</w:t>
      </w:r>
      <w:r w:rsidR="001A5183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1025482706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một trăm hai mươi ba nghìn đồng</w:t>
          </w:r>
          <w:proofErr w:type="spellEnd"/>
        </w:sdtContent>
      </w:sdt>
    </w:p>
    <w:p w:rsidRPr="00212308" w:rsidR="00212308" w:rsidP="00212308" w:rsidRDefault="00212308" w14:paraId="407C0495" w14:textId="66BBF42B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chứng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từ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gốc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kèm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theo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1490708674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0123457</w:t>
          </w:r>
          <w:proofErr w:type="spellEnd"/>
        </w:sdtContent>
      </w:sdt>
    </w:p>
    <w:tbl>
      <w:tblPr>
        <w:tblW w:w="9017" w:type="dxa"/>
        <w:tblLayout w:type="fixed"/>
        <w:tblLook w:val="0000" w:firstRow="0" w:lastRow="0" w:firstColumn="0" w:lastColumn="0" w:noHBand="0" w:noVBand="0"/>
      </w:tblPr>
      <w:tblGrid>
        <w:gridCol w:w="1942"/>
        <w:gridCol w:w="2077"/>
        <w:gridCol w:w="1466"/>
        <w:gridCol w:w="3532"/>
      </w:tblGrid>
      <w:tr w:rsidRPr="00212308" w:rsidR="00212308" w:rsidTr="00937512" w14:paraId="7CAC86AB" w14:textId="77777777">
        <w:trPr>
          <w:trHeight w:val="521"/>
        </w:trPr>
        <w:tc>
          <w:tcPr>
            <w:tcW w:w="1942" w:type="dxa"/>
          </w:tcPr>
          <w:p w:rsidRPr="00212308" w:rsidR="00212308" w:rsidP="00212308" w:rsidRDefault="00212308" w14:paraId="70C892AE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077" w:type="dxa"/>
          </w:tcPr>
          <w:p w:rsidRPr="00212308" w:rsidR="00212308" w:rsidP="00212308" w:rsidRDefault="00212308" w14:paraId="59B01326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466" w:type="dxa"/>
          </w:tcPr>
          <w:p w:rsidRPr="00212308" w:rsidR="00212308" w:rsidP="00212308" w:rsidRDefault="00212308" w14:paraId="52DB6F0C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532" w:type="dxa"/>
          </w:tcPr>
          <w:p w:rsidRPr="00212308" w:rsidR="00212308" w:rsidP="00936068" w:rsidRDefault="003D2F79" w14:paraId="473FFBD2" w14:textId="51141E65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i/>
                  <w:color w:val="000000"/>
                  <w:kern w:val="2"/>
                  <w:sz w:val="24"/>
                  <w:szCs w:val="24"/>
                  <w:lang w:eastAsia="zh-CN"/>
                </w:rPr>
                <w:id w:val="-1186754052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i/>
                    <w:color w:val="000000"/>
                    <w:kern w:val="2"/>
                    <w:sz w:val="24"/>
                    <w:szCs w:val="24"/>
                    <w:lang w:eastAsia="zh-CN"/>
                  </w:rPr>
                  <w:t>Ngày 1/24/2022 12:00:00 AM tháng 1 năm 2022</w:t>
                </w:r>
                <w:proofErr w:type="spellEnd"/>
              </w:sdtContent>
            </w:sdt>
          </w:p>
        </w:tc>
      </w:tr>
      <w:tr w:rsidRPr="00212308" w:rsidR="00212308" w:rsidTr="00937512" w14:paraId="0E566BE1" w14:textId="77777777">
        <w:trPr>
          <w:trHeight w:val="1519"/>
        </w:trPr>
        <w:tc>
          <w:tcPr>
            <w:tcW w:w="1942" w:type="dxa"/>
          </w:tcPr>
          <w:p w:rsidRPr="00212308" w:rsidR="00212308" w:rsidP="00212308" w:rsidRDefault="00212308" w14:paraId="01B75718" w14:textId="603E4CC5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Người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lập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phiếu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077" w:type="dxa"/>
          </w:tcPr>
          <w:p w:rsidRPr="00212308" w:rsidR="00212308" w:rsidP="00212308" w:rsidRDefault="00212308" w14:paraId="7194E8B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Ng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ườ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giao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hàng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66" w:type="dxa"/>
          </w:tcPr>
          <w:p w:rsidRPr="00212308" w:rsidR="00212308" w:rsidP="00212308" w:rsidRDefault="00212308" w14:paraId="78AFB840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Thủ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kho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532" w:type="dxa"/>
          </w:tcPr>
          <w:p w:rsidRPr="00212308" w:rsidR="00212308" w:rsidP="00212308" w:rsidRDefault="00212308" w14:paraId="083C5A0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Kế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toán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trưởng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Hoặc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phận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có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cầu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nhập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) </w:t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</w:tr>
      <w:bookmarkEnd w:id="0"/>
    </w:tbl>
    <w:p w:rsidRPr="00212308" w:rsidR="00212308" w:rsidP="00212308" w:rsidRDefault="00212308" w14:paraId="24754618" w14:textId="77777777">
      <w:pPr>
        <w:widowControl w:val="0"/>
        <w:spacing w:before="120" w:beforeLines="50" w:after="120" w:afterLines="50" w:line="240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</w:p>
    <w:p w:rsidR="005E1FF6" w:rsidRDefault="005E1FF6" w14:paraId="5C174F73" w14:textId="77777777"/>
    <w:sectPr w:rsidR="005E1FF6" w:rsidSect="008226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BA10" w14:textId="77777777" w:rsidR="00E716E0" w:rsidRDefault="00E716E0">
      <w:pPr>
        <w:spacing w:after="0" w:line="240" w:lineRule="auto"/>
      </w:pPr>
      <w:r>
        <w:separator/>
      </w:r>
    </w:p>
  </w:endnote>
  <w:endnote w:type="continuationSeparator" w:id="0">
    <w:p w14:paraId="6152302F" w14:textId="77777777" w:rsidR="00E716E0" w:rsidRDefault="00E7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AE12" w14:textId="77777777" w:rsidR="008226EA" w:rsidRDefault="00E716E0">
    <w:pPr>
      <w:pStyle w:val="Footer"/>
    </w:pP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1625" w14:textId="77777777" w:rsidR="008226EA" w:rsidRDefault="00E716E0">
    <w:pPr>
      <w:pStyle w:val="Footer"/>
    </w:pPr>
  </w:p>
</w:ftr>
</file>

<file path=word/footer3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4A0E" w14:textId="77777777" w:rsidR="008226EA" w:rsidRDefault="00E71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CD650" w14:textId="77777777" w:rsidR="00E716E0" w:rsidRDefault="00E716E0">
      <w:pPr>
        <w:spacing w:after="0" w:line="240" w:lineRule="auto"/>
      </w:pPr>
      <w:r>
        <w:separator/>
      </w:r>
    </w:p>
  </w:footnote>
  <w:footnote w:type="continuationSeparator" w:id="0">
    <w:p w14:paraId="219B5F1A" w14:textId="77777777" w:rsidR="00E716E0" w:rsidRDefault="00E716E0">
      <w:pPr>
        <w:spacing w:after="0" w:line="240" w:lineRule="auto"/>
      </w:pPr>
      <w:r>
        <w:continuationSeparator/>
      </w:r>
    </w:p>
  </w:footnote>
</w:footnotes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D8C4" w14:textId="77777777" w:rsidR="008226EA" w:rsidRDefault="00E716E0">
    <w:pPr>
      <w:pStyle w:val="Header"/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6B86" w14:textId="77777777" w:rsidR="008226EA" w:rsidRDefault="00E716E0">
    <w:pPr>
      <w:pStyle w:val="Header"/>
    </w:pPr>
  </w:p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2B42" w14:textId="77777777" w:rsidR="008226EA" w:rsidRDefault="00E71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8"/>
    <w:rsid w:val="000C7E63"/>
    <w:rsid w:val="00123A99"/>
    <w:rsid w:val="00152D91"/>
    <w:rsid w:val="001A5183"/>
    <w:rsid w:val="001F52B6"/>
    <w:rsid w:val="00212308"/>
    <w:rsid w:val="0022559D"/>
    <w:rsid w:val="0028296A"/>
    <w:rsid w:val="00352C8E"/>
    <w:rsid w:val="003A00C5"/>
    <w:rsid w:val="003A3D33"/>
    <w:rsid w:val="003B21B0"/>
    <w:rsid w:val="003D2F79"/>
    <w:rsid w:val="003E34AF"/>
    <w:rsid w:val="00464A10"/>
    <w:rsid w:val="005156AB"/>
    <w:rsid w:val="00582CEE"/>
    <w:rsid w:val="005E1FF6"/>
    <w:rsid w:val="00623CE5"/>
    <w:rsid w:val="006832AD"/>
    <w:rsid w:val="006F5615"/>
    <w:rsid w:val="00761199"/>
    <w:rsid w:val="007653EF"/>
    <w:rsid w:val="00780E02"/>
    <w:rsid w:val="007E6F41"/>
    <w:rsid w:val="00880D7D"/>
    <w:rsid w:val="00901058"/>
    <w:rsid w:val="00936068"/>
    <w:rsid w:val="00937512"/>
    <w:rsid w:val="00973CBB"/>
    <w:rsid w:val="009D12D8"/>
    <w:rsid w:val="00AD2BE9"/>
    <w:rsid w:val="00B07F1C"/>
    <w:rsid w:val="00B756EC"/>
    <w:rsid w:val="00C80BD1"/>
    <w:rsid w:val="00D102DB"/>
    <w:rsid w:val="00D143A5"/>
    <w:rsid w:val="00D15195"/>
    <w:rsid w:val="00D67323"/>
    <w:rsid w:val="00E716E0"/>
    <w:rsid w:val="00E833C5"/>
    <w:rsid w:val="00EB4E42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55BD"/>
  <w15:chartTrackingRefBased/>
  <w:attachedTemplate r:id="Raa742e27b87f49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1230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rsid w:val="00212308"/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paragraph" w:styleId="Header">
    <w:name w:val="header"/>
    <w:basedOn w:val="Normal"/>
    <w:link w:val="HeaderChar"/>
    <w:rsid w:val="0021230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rsid w:val="00212308"/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12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211.xml" Id="rId8" /><Relationship Type="http://schemas.openxmlformats.org/officeDocument/2006/relationships/fontTable" Target="/word/fontTable.xml" Id="rId13" /><Relationship Type="http://schemas.openxmlformats.org/officeDocument/2006/relationships/settings" Target="/word/settings.xml" Id="rId3" /><Relationship Type="http://schemas.openxmlformats.org/officeDocument/2006/relationships/header" Target="/word/header122.xml" Id="rId7" /><Relationship Type="http://schemas.openxmlformats.org/officeDocument/2006/relationships/footer" Target="/word/footer311.xml" Id="rId12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header" Target="/word/header333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11.xml" Id="rId15" /><Relationship Type="http://schemas.openxmlformats.org/officeDocument/2006/relationships/footer" Target="/word/footer222.xml" Id="rId10" /><Relationship Type="http://schemas.openxmlformats.org/officeDocument/2006/relationships/webSettings" Target="/word/webSettings.xml" Id="rId4" /><Relationship Type="http://schemas.openxmlformats.org/officeDocument/2006/relationships/footer" Target="/word/footer133.xml" Id="rId9" /><Relationship Type="http://schemas.openxmlformats.org/officeDocument/2006/relationships/glossaryDocument" Target="/word/glossary/document.xml" Id="rId1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PNK.dotx" TargetMode="External" Id="Raa742e27b87f4930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2.xml" Id="rId3" /><Relationship Type="http://schemas.openxmlformats.org/officeDocument/2006/relationships/settings" Target="/word/glossary/settings22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2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ACA8-3159-40D1-93BC-A96644A2EFC3}"/>
      </w:docPartPr>
      <w:docPartBody>
        <w:p w:rsidR="00135222" w:rsidRDefault="00FB21DE">
          <w:r w:rsidRPr="00C114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DE"/>
    <w:rsid w:val="000C0C87"/>
    <w:rsid w:val="000D582C"/>
    <w:rsid w:val="000F510C"/>
    <w:rsid w:val="00135222"/>
    <w:rsid w:val="00137D71"/>
    <w:rsid w:val="002F559E"/>
    <w:rsid w:val="003F721A"/>
    <w:rsid w:val="00505E0B"/>
    <w:rsid w:val="0086513D"/>
    <w:rsid w:val="0098769C"/>
    <w:rsid w:val="00A46B47"/>
    <w:rsid w:val="00B300D6"/>
    <w:rsid w:val="00CB6F21"/>
    <w:rsid w:val="00E8372E"/>
    <w:rsid w:val="00F84D1D"/>
    <w:rsid w:val="00F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F21"/>
    <w:rPr>
      <w:color w:val="808080"/>
    </w:rPr>
  </w:style>
</w:styles>
</file>

<file path=word/glossary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0FD1DEB2-7307-4CDC-96FD-9A20F3EA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TemplatePNK</Template>
  <TotalTime>319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17</cp:revision>
  <dcterms:created xsi:type="dcterms:W3CDTF">2022-01-14T01:57:00Z</dcterms:created>
  <dcterms:modified xsi:type="dcterms:W3CDTF">2022-01-25T07:16:00Z</dcterms:modified>
</cp:coreProperties>
</file>