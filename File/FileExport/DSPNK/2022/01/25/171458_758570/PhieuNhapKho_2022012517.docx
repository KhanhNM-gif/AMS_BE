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header21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2.xml" ContentType="application/vnd.openxmlformats-officedocument.wordprocessingml.header+xml"/>
  <Override PartName="/word/footer311.xml" ContentType="application/vnd.openxmlformats-officedocument.wordprocessingml.footer+xml"/>
  <Override PartName="/word/styles.xml" ContentType="application/vnd.openxmlformats-officedocument.wordprocessingml.styles+xml"/>
  <Override PartName="/customXml/item1.xml" ContentType="application/xml"/>
  <Override PartName="/customXml/itemProps111.xml" ContentType="application/vnd.openxmlformats-officedocument.customXmlProperties+xml"/>
  <Override PartName="/word/endnotes.xml" ContentType="application/vnd.openxmlformats-officedocument.wordprocessingml.endnotes+xml"/>
  <Override PartName="/word/header333.xml" ContentType="application/vnd.openxmlformats-officedocument.wordprocessingml.header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2.xml" ContentType="application/vnd.openxmlformats-officedocument.wordprocessingml.footer+xml"/>
  <Override PartName="/word/webSettings.xml" ContentType="application/vnd.openxmlformats-officedocument.wordprocessingml.webSettings+xml"/>
  <Override PartName="/word/footer13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webSettings22.xml" ContentType="application/vnd.openxmlformats-officedocument.wordprocessingml.webSettings+xml"/>
  <Override PartName="/word/glossary/settings22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22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Pr="00212308" w:rsidR="00212308" w:rsidTr="00B50487" w14:paraId="642C7C06" w14:textId="77777777">
        <w:trPr>
          <w:jc w:val="center"/>
        </w:trPr>
        <w:tc>
          <w:tcPr>
            <w:tcW w:w="4428" w:type="dxa"/>
          </w:tcPr>
          <w:p w:rsidRPr="00212308" w:rsidR="00212308" w:rsidP="00212308" w:rsidRDefault="00212308" w14:paraId="3C7DDB38" w14:textId="79B7B638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bookmarkStart w:name="_Hlk93043091" w:id="0"/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: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b/>
                  <w:color w:val="000000"/>
                  <w:kern w:val="2"/>
                  <w:sz w:val="24"/>
                  <w:szCs w:val="24"/>
                  <w:lang w:eastAsia="zh-CN"/>
                </w:rPr>
                <w:id w:val="-130901069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3B21B0" w:rsidR="003B21B0">
                  <w:rPr>
                    <w:rFonts w:ascii="Times New Roman" w:hAnsi="Times New Roman" w:eastAsia="Times New Roman" w:cs="Times New Roman"/>
                    <w:b/>
                    <w:color w:val="000000"/>
                    <w:kern w:val="2"/>
                    <w:sz w:val="24"/>
                    <w:szCs w:val="24"/>
                    <w:lang w:eastAsia="zh-CN"/>
                  </w:rPr>
                  <w:t>Bệnh viện 1044</w:t>
                </w:r>
                <w:proofErr w:type="spellEnd"/>
              </w:sdtContent>
            </w:sdt>
          </w:p>
        </w:tc>
        <w:tc>
          <w:tcPr>
            <w:tcW w:w="4428" w:type="dxa"/>
          </w:tcPr>
          <w:p w:rsidRPr="00212308" w:rsidR="00212308" w:rsidP="00212308" w:rsidRDefault="00212308" w14:paraId="434FB70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Mẫu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01 - VT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(Ban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theo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Thông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133/2016/TT-BTC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ngày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26/8/2016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của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Tài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chính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</w:tbl>
    <w:p w:rsidRPr="00212308" w:rsidR="00212308" w:rsidP="00212308" w:rsidRDefault="00212308" w14:paraId="199EEA24" w14:textId="77777777">
      <w:pPr>
        <w:widowControl w:val="0"/>
        <w:spacing w:before="120" w:after="120" w:afterLines="50" w:line="312" w:lineRule="auto"/>
        <w:jc w:val="center"/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</w:pPr>
      <w:r w:rsidRPr="00212308">
        <w:rPr>
          <w:rFonts w:ascii="Times New Roman" w:hAnsi="Times New Roman" w:eastAsia="Times New Roman" w:cs="Times New Roman"/>
          <w:b/>
          <w:color w:val="000000"/>
          <w:kern w:val="2"/>
          <w:sz w:val="26"/>
          <w:szCs w:val="26"/>
          <w:lang w:eastAsia="zh-CN"/>
        </w:rPr>
        <w:t>PHIẾU NHẬP KHO</w:t>
      </w:r>
    </w:p>
    <w:tbl>
      <w:tblPr>
        <w:tblW w:w="8856" w:type="dxa"/>
        <w:tblLayout w:type="fixed"/>
        <w:tblLook w:val="0000" w:firstRow="0" w:lastRow="0" w:firstColumn="0" w:lastColumn="0" w:noHBand="0" w:noVBand="0"/>
      </w:tblPr>
      <w:tblGrid>
        <w:gridCol w:w="2410"/>
        <w:gridCol w:w="3969"/>
        <w:gridCol w:w="2477"/>
      </w:tblGrid>
      <w:tr w:rsidRPr="00212308" w:rsidR="00212308" w:rsidTr="00F52ADE" w14:paraId="128490DA" w14:textId="77777777">
        <w:tc>
          <w:tcPr>
            <w:tcW w:w="2410" w:type="dxa"/>
          </w:tcPr>
          <w:p w:rsidRPr="00212308" w:rsidR="00212308" w:rsidP="00212308" w:rsidRDefault="00212308" w14:paraId="00893981" w14:textId="77777777">
            <w:pPr>
              <w:widowControl w:val="0"/>
              <w:spacing w:before="120" w:after="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969" w:type="dxa"/>
          </w:tcPr>
          <w:p w:rsidR="00901058" w:rsidP="00936068" w:rsidRDefault="00644927" w14:paraId="2DC123C0" w14:textId="28AD8CD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32909560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Ngày 24 tháng 1 năm 2022</w:t>
                </w:r>
                <w:proofErr w:type="spellEnd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 xml:space="preserve"> </w:t>
                </w:r>
              </w:sdtContent>
            </w:sdt>
            <w:r w:rsidR="003D2F7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</w:p>
          <w:p w:rsidRPr="00212308" w:rsidR="00212308" w:rsidP="00936068" w:rsidRDefault="00212308" w14:paraId="77A01135" w14:textId="2B068484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: </w:t>
            </w:r>
            <w:sdt>
              <w:sdtPr>
                <w:rPr>
                  <w:rFonts w:ascii="Times New Roman" w:hAnsi="Times New Roman" w:eastAsia="Times New Roman" w:cs="Times New Roman"/>
                  <w:color w:val="000000"/>
                  <w:kern w:val="2"/>
                  <w:sz w:val="24"/>
                  <w:szCs w:val="24"/>
                  <w:lang w:eastAsia="zh-CN"/>
                </w:rPr>
                <w:id w:val="118023095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color w:val="000000"/>
                    <w:kern w:val="2"/>
                    <w:sz w:val="24"/>
                    <w:szCs w:val="24"/>
                    <w:lang w:eastAsia="zh-CN"/>
                  </w:rPr>
                  <w:t>PNK2401225155</w:t>
                </w:r>
                <w:proofErr w:type="spellEnd"/>
              </w:sdtContent>
            </w:sdt>
          </w:p>
        </w:tc>
        <w:tc>
          <w:tcPr>
            <w:tcW w:w="2477" w:type="dxa"/>
          </w:tcPr>
          <w:p w:rsidRPr="00212308" w:rsidR="00212308" w:rsidP="00212308" w:rsidRDefault="00212308" w14:paraId="52C11F9E" w14:textId="0C8C76DD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  <w:p w:rsidRPr="00212308" w:rsidR="00212308" w:rsidP="00212308" w:rsidRDefault="00212308" w14:paraId="55E6CE48" w14:textId="41A00687"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proofErr w:type="gram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9D12D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</w:t>
            </w:r>
            <w:proofErr w:type="gramEnd"/>
            <w:r w:rsidR="00123A99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…..</w:t>
            </w:r>
          </w:p>
        </w:tc>
      </w:tr>
    </w:tbl>
    <w:p w:rsidRPr="00212308" w:rsidR="00212308" w:rsidP="00212308" w:rsidRDefault="00212308" w14:paraId="02B5B5DE" w14:textId="5C39F9E1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Họ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và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tên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người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giao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</w:p>
    <w:p w:rsidRPr="00212308" w:rsidR="00212308" w:rsidP="00936068" w:rsidRDefault="00212308" w14:paraId="100EC1BF" w14:textId="2AD62D31">
      <w:pPr>
        <w:widowControl w:val="0"/>
        <w:tabs>
          <w:tab w:val="left" w:leader="dot" w:pos="8640"/>
        </w:tabs>
        <w:spacing w:before="120" w:after="120" w:afterLines="50" w:line="312" w:lineRule="auto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-</w:t>
      </w:r>
      <w:r w:rsidR="0093606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Theo </w:t>
      </w:r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………</w:t>
      </w:r>
      <w:r w:rsidR="009D12D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</w:t>
      </w:r>
      <w:proofErr w:type="gram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…..</w:t>
      </w:r>
      <w:proofErr w:type="spellStart"/>
      <w:proofErr w:type="gram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ngày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tháng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….</w:t>
      </w:r>
      <w:proofErr w:type="spellStart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năm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……..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của</w:t>
      </w:r>
      <w:proofErr w:type="spellEnd"/>
      <w:r w:rsidR="00EB4E42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ab/>
      </w: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</w:p>
    <w:p w:rsidRPr="00212308" w:rsidR="00212308" w:rsidP="00212308" w:rsidRDefault="00212308" w14:paraId="212B636E" w14:textId="46A643D4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Nhập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tại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kho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542285668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/>
          </w:r>
          <w:proofErr w:type="spellEnd"/>
        </w:sdtContent>
      </w:sdt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địa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điểm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418867135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HH1 Dương Đình Nghệ Cầu Giấy</w:t>
          </w:r>
          <w:proofErr w:type="spellEnd"/>
        </w:sdtContent>
      </w:sdt>
    </w:p>
    <w:tbl>
      <w:tblPr>
        <w:tblW w:w="10257" w:type="dxa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  <w:tblCaption w:val="DsVP"/>
      </w:tblPr>
      <w:tblGrid>
        <w:gridCol w:w="657"/>
        <w:gridCol w:w="2580"/>
        <w:gridCol w:w="1260"/>
        <w:gridCol w:w="810"/>
        <w:gridCol w:w="900"/>
        <w:gridCol w:w="900"/>
        <w:gridCol w:w="1440"/>
        <w:gridCol w:w="1710"/>
      </w:tblGrid>
      <w:tr w:rsidRPr="00212308" w:rsidR="00212308" w:rsidTr="00D15195" w14:paraId="3D695D68" w14:textId="77777777">
        <w:trPr>
          <w:jc w:val="center"/>
        </w:trPr>
        <w:tc>
          <w:tcPr>
            <w:tcW w:w="657" w:type="dxa"/>
            <w:vMerge w:val="restart"/>
            <w:vAlign w:val="center"/>
          </w:tcPr>
          <w:p w:rsidRPr="00212308" w:rsidR="00212308" w:rsidP="00973CBB" w:rsidRDefault="00212308" w14:paraId="18922F6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2580" w:type="dxa"/>
            <w:vMerge w:val="restart"/>
            <w:vAlign w:val="center"/>
          </w:tcPr>
          <w:p w:rsidRPr="00212308" w:rsidR="00212308" w:rsidP="00973CBB" w:rsidRDefault="00212308" w14:paraId="3B3258D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hiệu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quy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cách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chất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vật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tư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dụng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cụ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sản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phẩm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hóa</w:t>
            </w:r>
            <w:proofErr w:type="spellEnd"/>
          </w:p>
        </w:tc>
        <w:tc>
          <w:tcPr>
            <w:tcW w:w="1260" w:type="dxa"/>
            <w:vMerge w:val="restart"/>
            <w:vAlign w:val="center"/>
          </w:tcPr>
          <w:p w:rsidRPr="00212308" w:rsidR="00212308" w:rsidP="00973CBB" w:rsidRDefault="00212308" w14:paraId="15870DB2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Mã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</w:p>
        </w:tc>
        <w:tc>
          <w:tcPr>
            <w:tcW w:w="810" w:type="dxa"/>
            <w:vMerge w:val="restart"/>
            <w:vAlign w:val="center"/>
          </w:tcPr>
          <w:p w:rsidRPr="00212308" w:rsidR="00212308" w:rsidP="00973CBB" w:rsidRDefault="00212308" w14:paraId="7925141E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vị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tính</w:t>
            </w:r>
            <w:proofErr w:type="spellEnd"/>
          </w:p>
        </w:tc>
        <w:tc>
          <w:tcPr>
            <w:tcW w:w="1800" w:type="dxa"/>
            <w:gridSpan w:val="2"/>
            <w:vAlign w:val="center"/>
          </w:tcPr>
          <w:p w:rsidRPr="00212308" w:rsidR="00212308" w:rsidP="00973CBB" w:rsidRDefault="00212308" w14:paraId="1E81B46B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Số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lượng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:rsidRPr="00212308" w:rsidR="00212308" w:rsidP="00973CBB" w:rsidRDefault="00212308" w14:paraId="70F327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Đơn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giá</w:t>
            </w:r>
            <w:proofErr w:type="spellEnd"/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3B40BB9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Thành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tiền</w:t>
            </w:r>
            <w:proofErr w:type="spellEnd"/>
          </w:p>
        </w:tc>
      </w:tr>
      <w:tr w:rsidRPr="00212308" w:rsidR="00212308" w:rsidTr="00D15195" w14:paraId="3AAFA2A0" w14:textId="77777777">
        <w:trPr>
          <w:jc w:val="center"/>
        </w:trPr>
        <w:tc>
          <w:tcPr>
            <w:tcW w:w="657" w:type="dxa"/>
            <w:vMerge/>
            <w:vAlign w:val="center"/>
          </w:tcPr>
          <w:p w:rsidRPr="00212308" w:rsidR="00212308" w:rsidP="00973CBB" w:rsidRDefault="00212308" w14:paraId="0E31388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580" w:type="dxa"/>
            <w:vMerge/>
            <w:vAlign w:val="center"/>
          </w:tcPr>
          <w:p w:rsidRPr="00212308" w:rsidR="00212308" w:rsidP="00973CBB" w:rsidRDefault="00212308" w14:paraId="11531D9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260" w:type="dxa"/>
            <w:vMerge/>
            <w:vAlign w:val="center"/>
          </w:tcPr>
          <w:p w:rsidRPr="00212308" w:rsidR="00212308" w:rsidP="00973CBB" w:rsidRDefault="00212308" w14:paraId="3CA1FAD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810" w:type="dxa"/>
            <w:vMerge/>
            <w:vAlign w:val="center"/>
          </w:tcPr>
          <w:p w:rsidRPr="00212308" w:rsidR="00212308" w:rsidP="00973CBB" w:rsidRDefault="00212308" w14:paraId="2D203E8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490AAA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Theo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chứng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từ</w:t>
            </w:r>
            <w:proofErr w:type="spellEnd"/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392DE14C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Thực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</w:p>
        </w:tc>
        <w:tc>
          <w:tcPr>
            <w:tcW w:w="1440" w:type="dxa"/>
            <w:vMerge/>
            <w:vAlign w:val="center"/>
          </w:tcPr>
          <w:p w:rsidRPr="00212308" w:rsidR="00212308" w:rsidP="00973CBB" w:rsidRDefault="00212308" w14:paraId="3028FF9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2FE3368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</w:tr>
      <w:tr w:rsidRPr="00212308" w:rsidR="00212308" w:rsidTr="00D15195" w14:paraId="7B463899" w14:textId="77777777">
        <w:trPr>
          <w:jc w:val="center"/>
        </w:trPr>
        <w:tc>
          <w:tcPr>
            <w:tcW w:w="657" w:type="dxa"/>
            <w:vAlign w:val="center"/>
          </w:tcPr>
          <w:p w:rsidRPr="00212308" w:rsidR="00212308" w:rsidP="00973CBB" w:rsidRDefault="00212308" w14:paraId="7EFE95D5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A</w:t>
            </w:r>
          </w:p>
        </w:tc>
        <w:tc>
          <w:tcPr>
            <w:tcW w:w="2580" w:type="dxa"/>
            <w:vAlign w:val="center"/>
          </w:tcPr>
          <w:p w:rsidRPr="00212308" w:rsidR="00212308" w:rsidP="00973CBB" w:rsidRDefault="00212308" w14:paraId="07C7180D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</w:t>
            </w:r>
          </w:p>
        </w:tc>
        <w:tc>
          <w:tcPr>
            <w:tcW w:w="1260" w:type="dxa"/>
            <w:vAlign w:val="center"/>
          </w:tcPr>
          <w:p w:rsidRPr="00212308" w:rsidR="00212308" w:rsidP="00973CBB" w:rsidRDefault="00212308" w14:paraId="7BF24E0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</w:t>
            </w:r>
          </w:p>
        </w:tc>
        <w:tc>
          <w:tcPr>
            <w:tcW w:w="810" w:type="dxa"/>
            <w:vAlign w:val="center"/>
          </w:tcPr>
          <w:p w:rsidRPr="00212308" w:rsidR="00212308" w:rsidP="00973CBB" w:rsidRDefault="00212308" w14:paraId="19A7B823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D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24FD1AF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900" w:type="dxa"/>
            <w:vAlign w:val="center"/>
          </w:tcPr>
          <w:p w:rsidRPr="00212308" w:rsidR="00212308" w:rsidP="00973CBB" w:rsidRDefault="00212308" w14:paraId="5B2BFE8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1440" w:type="dxa"/>
            <w:vAlign w:val="center"/>
          </w:tcPr>
          <w:p w:rsidRPr="00212308" w:rsidR="00212308" w:rsidP="00973CBB" w:rsidRDefault="00212308" w14:paraId="41D0D76A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1710" w:type="dxa"/>
            <w:vAlign w:val="center"/>
          </w:tcPr>
          <w:p w:rsidRPr="00212308" w:rsidR="00212308" w:rsidP="00973CBB" w:rsidRDefault="00212308" w14:paraId="03E4CAD6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4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giấy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1 000</w:t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123 000</w:t>
            </w:r>
          </w:p>
        </w:tc>
      </w:tr>
      <w:tr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Cộng</w:t>
            </w:r>
          </w:p>
        </w:tc>
        <w:tc>
          <w:p>
            <w:pPr>
              <w:widowControl w:val="0"/>
              <w:spacing w:before="120" w:after="120" w:afterLines="50" w:line="240" w:lineRule="auto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/>
            </w:r>
          </w:p>
        </w:tc>
        <w:tc>
          <w:p>
            <w:pPr>
              <w:widowControl w:val="0"/>
              <w:spacing w:before="120" w:after="120" w:afterLines="5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123 000</w:t>
            </w:r>
          </w:p>
        </w:tc>
      </w:tr>
    </w:tbl>
    <w:p w:rsidRPr="00212308" w:rsidR="00212308" w:rsidP="00212308" w:rsidRDefault="00212308" w14:paraId="69B78526" w14:textId="22F6643E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Tổng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tiền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(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viết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bằng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chữ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):</w:t>
      </w:r>
      <w:r w:rsidR="001A5183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025482706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một trăm hai mươi ba nghìn đồng</w:t>
          </w:r>
          <w:proofErr w:type="spellEnd"/>
        </w:sdtContent>
      </w:sdt>
    </w:p>
    <w:p w:rsidRPr="00212308" w:rsidR="00212308" w:rsidP="00212308" w:rsidRDefault="00212308" w14:paraId="407C0495" w14:textId="66BBF42B">
      <w:pPr>
        <w:widowControl w:val="0"/>
        <w:tabs>
          <w:tab w:val="left" w:leader="dot" w:pos="8640"/>
        </w:tabs>
        <w:spacing w:before="120" w:after="120" w:afterLines="50" w:line="312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-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Số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chứng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từ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gốc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kèm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 </w:t>
      </w:r>
      <w:proofErr w:type="spellStart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>theo</w:t>
      </w:r>
      <w:proofErr w:type="spellEnd"/>
      <w:r w:rsidRPr="00212308"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  <w:t xml:space="preserve">: </w:t>
      </w:r>
      <w:sdt>
        <w:sdtPr>
          <w:rPr>
            <w:rFonts w:ascii="Times New Roman" w:hAnsi="Times New Roman" w:eastAsia="Times New Roman" w:cs="Times New Roman"/>
            <w:color w:val="000000"/>
            <w:kern w:val="2"/>
            <w:sz w:val="24"/>
            <w:szCs w:val="24"/>
            <w:lang w:eastAsia="zh-CN"/>
          </w:rPr>
          <w:id w:val="-1490708674"/>
          <w:placeholder>
            <w:docPart w:val="DefaultPlaceholder_-1854013440"/>
          </w:placeholder>
        </w:sdtPr>
        <w:sdtEndPr/>
        <w:sdtContent>
          <w:proofErr w:type="spellStart"/>
          <w:r w:rsidRPr="00901058" w:rsidR="00901058">
            <w:rPr>
              <w:rFonts w:ascii="Times New Roman" w:hAnsi="Times New Roman" w:eastAsia="Times New Roman" w:cs="Times New Roman"/>
              <w:color w:val="000000"/>
              <w:kern w:val="2"/>
              <w:sz w:val="24"/>
              <w:szCs w:val="24"/>
              <w:lang w:eastAsia="zh-CN"/>
            </w:rPr>
            <w:t>0123457</w:t>
          </w:r>
          <w:proofErr w:type="spellEnd"/>
        </w:sdtContent>
      </w:sdt>
    </w:p>
    <w:tbl>
      <w:tblPr>
        <w:tblW w:w="9017" w:type="dxa"/>
        <w:tblLayout w:type="fixed"/>
        <w:tblLook w:val="0000" w:firstRow="0" w:lastRow="0" w:firstColumn="0" w:lastColumn="0" w:noHBand="0" w:noVBand="0"/>
      </w:tblPr>
      <w:tblGrid>
        <w:gridCol w:w="1942"/>
        <w:gridCol w:w="2077"/>
        <w:gridCol w:w="1466"/>
        <w:gridCol w:w="3532"/>
      </w:tblGrid>
      <w:tr w:rsidRPr="00212308" w:rsidR="00212308" w:rsidTr="00937512" w14:paraId="7CAC86AB" w14:textId="77777777">
        <w:trPr>
          <w:trHeight w:val="521"/>
        </w:trPr>
        <w:tc>
          <w:tcPr>
            <w:tcW w:w="1942" w:type="dxa"/>
          </w:tcPr>
          <w:p w:rsidRPr="00212308" w:rsidR="00212308" w:rsidP="00212308" w:rsidRDefault="00212308" w14:paraId="70C892AE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2077" w:type="dxa"/>
          </w:tcPr>
          <w:p w:rsidRPr="00212308" w:rsidR="00212308" w:rsidP="00212308" w:rsidRDefault="00212308" w14:paraId="59B01326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1466" w:type="dxa"/>
          </w:tcPr>
          <w:p w:rsidRPr="00212308" w:rsidR="00212308" w:rsidP="00212308" w:rsidRDefault="00212308" w14:paraId="52DB6F0C" w14:textId="77777777">
            <w:pPr>
              <w:widowControl w:val="0"/>
              <w:spacing w:before="120" w:after="120" w:afterLines="50" w:line="240" w:lineRule="auto"/>
              <w:jc w:val="both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</w:p>
        </w:tc>
        <w:tc>
          <w:tcPr>
            <w:tcW w:w="3532" w:type="dxa"/>
          </w:tcPr>
          <w:p w:rsidRPr="00212308" w:rsidR="00212308" w:rsidP="00936068" w:rsidRDefault="003D2F79" w14:paraId="473FFBD2" w14:textId="51141E6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sdt>
              <w:sdtPr>
                <w:rPr>
                  <w:rFonts w:ascii="Times New Roman" w:hAnsi="Times New Roman" w:eastAsia="Times New Roman" w:cs="Times New Roman"/>
                  <w:i/>
                  <w:color w:val="000000"/>
                  <w:kern w:val="2"/>
                  <w:sz w:val="24"/>
                  <w:szCs w:val="24"/>
                  <w:lang w:eastAsia="zh-CN"/>
                </w:rPr>
                <w:id w:val="-1186754052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Pr="00901058" w:rsidR="00901058">
                  <w:rPr>
                    <w:rFonts w:ascii="Times New Roman" w:hAnsi="Times New Roman" w:eastAsia="Times New Roman" w:cs="Times New Roman"/>
                    <w:i/>
                    <w:color w:val="000000"/>
                    <w:kern w:val="2"/>
                    <w:sz w:val="24"/>
                    <w:szCs w:val="24"/>
                    <w:lang w:eastAsia="zh-CN"/>
                  </w:rPr>
                  <w:t>Ngày 24 tháng 1 năm 2022</w:t>
                </w:r>
                <w:proofErr w:type="spellEnd"/>
              </w:sdtContent>
            </w:sdt>
          </w:p>
        </w:tc>
      </w:tr>
      <w:tr w:rsidRPr="00212308" w:rsidR="00212308" w:rsidTr="00937512" w14:paraId="0E566BE1" w14:textId="77777777">
        <w:trPr>
          <w:trHeight w:val="1519"/>
        </w:trPr>
        <w:tc>
          <w:tcPr>
            <w:tcW w:w="1942" w:type="dxa"/>
          </w:tcPr>
          <w:p w:rsidRPr="00212308" w:rsidR="00212308" w:rsidP="00212308" w:rsidRDefault="00212308" w14:paraId="01B75718" w14:textId="603E4CC5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Người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lập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phiếu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077" w:type="dxa"/>
          </w:tcPr>
          <w:p w:rsidRPr="00212308" w:rsidR="00212308" w:rsidP="00212308" w:rsidRDefault="00212308" w14:paraId="7194E8B1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Ng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highlight w:val="white"/>
                <w:lang w:eastAsia="zh-CN"/>
              </w:rPr>
              <w:t>ườ</w:t>
            </w:r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i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giao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hàng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66" w:type="dxa"/>
          </w:tcPr>
          <w:p w:rsidRPr="00212308" w:rsidR="00212308" w:rsidP="00212308" w:rsidRDefault="00212308" w14:paraId="78AFB840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Thủ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kho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3532" w:type="dxa"/>
          </w:tcPr>
          <w:p w:rsidRPr="00212308" w:rsidR="00212308" w:rsidP="00212308" w:rsidRDefault="00212308" w14:paraId="083C5A07" w14:textId="77777777">
            <w:pPr>
              <w:widowControl w:val="0"/>
              <w:spacing w:before="120" w:after="120" w:afterLines="50" w:line="240" w:lineRule="auto"/>
              <w:jc w:val="center"/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</w:pP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Kế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toán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t>trưởng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b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Hoặc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bộ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phận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có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cầu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>nhập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t xml:space="preserve">) </w:t>
            </w:r>
            <w:r w:rsidRPr="00212308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zh-CN"/>
              </w:rPr>
              <w:br/>
            </w:r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(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Ký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họ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tên</w:t>
            </w:r>
            <w:proofErr w:type="spellEnd"/>
            <w:r w:rsidRPr="00212308">
              <w:rPr>
                <w:rFonts w:ascii="Times New Roman" w:hAnsi="Times New Roman" w:eastAsia="Times New Roman" w:cs="Times New Roman"/>
                <w:i/>
                <w:color w:val="000000"/>
                <w:kern w:val="2"/>
                <w:sz w:val="24"/>
                <w:szCs w:val="24"/>
                <w:lang w:eastAsia="zh-CN"/>
              </w:rPr>
              <w:t>)</w:t>
            </w:r>
          </w:p>
        </w:tc>
      </w:tr>
      <w:bookmarkEnd w:id="0"/>
    </w:tbl>
    <w:p w:rsidRPr="00212308" w:rsidR="00212308" w:rsidP="00212308" w:rsidRDefault="00212308" w14:paraId="24754618" w14:textId="77777777">
      <w:pPr>
        <w:widowControl w:val="0"/>
        <w:spacing w:before="120" w:beforeLines="50" w:after="120" w:afterLines="50" w:line="240" w:lineRule="auto"/>
        <w:jc w:val="both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zh-CN"/>
        </w:rPr>
      </w:pPr>
    </w:p>
    <w:p w:rsidR="005E1FF6" w:rsidRDefault="005E1FF6" w14:paraId="5C174F73" w14:textId="77777777"/>
    <w:sectPr w:rsidR="005E1FF6" w:rsidSect="008226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282EC" w14:textId="77777777" w:rsidR="00644927" w:rsidRDefault="00644927">
      <w:pPr>
        <w:spacing w:after="0" w:line="240" w:lineRule="auto"/>
      </w:pPr>
      <w:r>
        <w:separator/>
      </w:r>
    </w:p>
  </w:endnote>
  <w:endnote w:type="continuationSeparator" w:id="0">
    <w:p w14:paraId="31967863" w14:textId="77777777" w:rsidR="00644927" w:rsidRDefault="0064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BAE12" w14:textId="77777777" w:rsidR="008226EA" w:rsidRDefault="00644927">
    <w:pPr>
      <w:pStyle w:val="Footer"/>
    </w:pPr>
  </w:p>
</w:ftr>
</file>

<file path=word/footer2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81625" w14:textId="77777777" w:rsidR="008226EA" w:rsidRDefault="00644927">
    <w:pPr>
      <w:pStyle w:val="Footer"/>
    </w:pPr>
  </w:p>
</w:ftr>
</file>

<file path=word/footer3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D4A0E" w14:textId="77777777" w:rsidR="008226EA" w:rsidRDefault="00644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EC37" w14:textId="77777777" w:rsidR="00644927" w:rsidRDefault="00644927">
      <w:pPr>
        <w:spacing w:after="0" w:line="240" w:lineRule="auto"/>
      </w:pPr>
      <w:r>
        <w:separator/>
      </w:r>
    </w:p>
  </w:footnote>
  <w:footnote w:type="continuationSeparator" w:id="0">
    <w:p w14:paraId="664722AD" w14:textId="77777777" w:rsidR="00644927" w:rsidRDefault="00644927">
      <w:pPr>
        <w:spacing w:after="0" w:line="240" w:lineRule="auto"/>
      </w:pPr>
      <w:r>
        <w:continuationSeparator/>
      </w:r>
    </w:p>
  </w:footnote>
</w:footnotes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D8C4" w14:textId="77777777" w:rsidR="008226EA" w:rsidRDefault="00644927">
    <w:pPr>
      <w:pStyle w:val="Header"/>
    </w:pP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6B86" w14:textId="77777777" w:rsidR="008226EA" w:rsidRDefault="00644927">
    <w:pPr>
      <w:pStyle w:val="Header"/>
    </w:pPr>
  </w:p>
</w:hdr>
</file>

<file path=word/header3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2B42" w14:textId="77777777" w:rsidR="008226EA" w:rsidRDefault="006449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08"/>
    <w:rsid w:val="000C7E63"/>
    <w:rsid w:val="00123A99"/>
    <w:rsid w:val="00152D91"/>
    <w:rsid w:val="001A5183"/>
    <w:rsid w:val="001F52B6"/>
    <w:rsid w:val="00212308"/>
    <w:rsid w:val="0022559D"/>
    <w:rsid w:val="0028296A"/>
    <w:rsid w:val="00352C8E"/>
    <w:rsid w:val="003A00C5"/>
    <w:rsid w:val="003A3D33"/>
    <w:rsid w:val="003B21B0"/>
    <w:rsid w:val="003D2F79"/>
    <w:rsid w:val="003E34AF"/>
    <w:rsid w:val="00464A10"/>
    <w:rsid w:val="005156AB"/>
    <w:rsid w:val="00582CEE"/>
    <w:rsid w:val="005E1FF6"/>
    <w:rsid w:val="00623CE5"/>
    <w:rsid w:val="00644927"/>
    <w:rsid w:val="006832AD"/>
    <w:rsid w:val="006F5615"/>
    <w:rsid w:val="00761199"/>
    <w:rsid w:val="007653EF"/>
    <w:rsid w:val="00780E02"/>
    <w:rsid w:val="007E6F41"/>
    <w:rsid w:val="00880D7D"/>
    <w:rsid w:val="00901058"/>
    <w:rsid w:val="00936068"/>
    <w:rsid w:val="00937512"/>
    <w:rsid w:val="00973CBB"/>
    <w:rsid w:val="009D12D8"/>
    <w:rsid w:val="00AD2BE9"/>
    <w:rsid w:val="00B07F1C"/>
    <w:rsid w:val="00B756EC"/>
    <w:rsid w:val="00C80BD1"/>
    <w:rsid w:val="00D102DB"/>
    <w:rsid w:val="00D143A5"/>
    <w:rsid w:val="00D15195"/>
    <w:rsid w:val="00D67323"/>
    <w:rsid w:val="00E716E0"/>
    <w:rsid w:val="00E833C5"/>
    <w:rsid w:val="00EB4E42"/>
    <w:rsid w:val="00EB75D8"/>
    <w:rsid w:val="00F5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55BD"/>
  <w15:chartTrackingRefBased/>
  <w:attachedTemplate r:id="R0d0836cb2b434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FooterChar">
    <w:name w:val="Footer Char"/>
    <w:basedOn w:val="DefaultParagraphFont"/>
    <w:link w:val="Foot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paragraph" w:styleId="Header">
    <w:name w:val="header"/>
    <w:basedOn w:val="Normal"/>
    <w:link w:val="HeaderChar"/>
    <w:rsid w:val="00212308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customStyle="1" w:styleId="HeaderChar">
    <w:name w:val="Header Char"/>
    <w:basedOn w:val="DefaultParagraphFont"/>
    <w:link w:val="Header"/>
    <w:rsid w:val="00212308"/>
    <w:rPr>
      <w:rFonts w:ascii="Times New Roman" w:eastAsia="Times New Roman" w:hAnsi="Times New Roman" w:cs="Times New Roman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212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211.xml" Id="rId8" /><Relationship Type="http://schemas.openxmlformats.org/officeDocument/2006/relationships/fontTable" Target="/word/fontTable.xml" Id="rId13" /><Relationship Type="http://schemas.openxmlformats.org/officeDocument/2006/relationships/settings" Target="/word/settings.xml" Id="rId3" /><Relationship Type="http://schemas.openxmlformats.org/officeDocument/2006/relationships/header" Target="/word/header122.xml" Id="rId7" /><Relationship Type="http://schemas.openxmlformats.org/officeDocument/2006/relationships/footer" Target="/word/footer311.xml" Id="rId12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header" Target="/word/header333.xml" Id="rId11" /><Relationship Type="http://schemas.openxmlformats.org/officeDocument/2006/relationships/footnotes" Target="/word/footnotes.xml" Id="rId5" /><Relationship Type="http://schemas.openxmlformats.org/officeDocument/2006/relationships/theme" Target="/word/theme/theme111.xml" Id="rId15" /><Relationship Type="http://schemas.openxmlformats.org/officeDocument/2006/relationships/footer" Target="/word/footer222.xml" Id="rId10" /><Relationship Type="http://schemas.openxmlformats.org/officeDocument/2006/relationships/webSettings" Target="/word/webSettings.xml" Id="rId4" /><Relationship Type="http://schemas.openxmlformats.org/officeDocument/2006/relationships/footer" Target="/word/footer133.xml" Id="rId9" /><Relationship Type="http://schemas.openxmlformats.org/officeDocument/2006/relationships/glossaryDocument" Target="/word/glossary/document.xml" Id="rId14" /></Relationships>
</file>

<file path=word/_rels/settings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PNK.dotx" TargetMode="External" Id="R0d0836cb2b434be5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2.xml" Id="rId3" /><Relationship Type="http://schemas.openxmlformats.org/officeDocument/2006/relationships/settings" Target="/word/glossary/settings22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2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CACA8-3159-40D1-93BC-A96644A2EFC3}"/>
      </w:docPartPr>
      <w:docPartBody>
        <w:p w:rsidR="00135222" w:rsidRDefault="00FB21DE">
          <w:r w:rsidRPr="00C114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DE"/>
    <w:rsid w:val="000C0C87"/>
    <w:rsid w:val="000D582C"/>
    <w:rsid w:val="000F510C"/>
    <w:rsid w:val="00135222"/>
    <w:rsid w:val="00137D71"/>
    <w:rsid w:val="002F559E"/>
    <w:rsid w:val="003F721A"/>
    <w:rsid w:val="00505E0B"/>
    <w:rsid w:val="0086513D"/>
    <w:rsid w:val="00941D1E"/>
    <w:rsid w:val="0098769C"/>
    <w:rsid w:val="00A46B47"/>
    <w:rsid w:val="00B300D6"/>
    <w:rsid w:val="00CB6F21"/>
    <w:rsid w:val="00E8372E"/>
    <w:rsid w:val="00F84D1D"/>
    <w:rsid w:val="00FB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6F21"/>
    <w:rPr>
      <w:color w:val="808080"/>
    </w:rPr>
  </w:style>
</w:styles>
</file>

<file path=word/glossary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0FD1DEB2-7307-4CDC-96FD-9A20F3EA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TemplatePNK</Template>
  <TotalTime>319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18</cp:revision>
  <dcterms:created xsi:type="dcterms:W3CDTF">2022-01-14T01:57:00Z</dcterms:created>
  <dcterms:modified xsi:type="dcterms:W3CDTF">2022-01-25T10:14:00Z</dcterms:modified>
</cp:coreProperties>
</file>