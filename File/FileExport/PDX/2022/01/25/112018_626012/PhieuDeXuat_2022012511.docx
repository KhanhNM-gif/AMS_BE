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theme/theme111.xml" ContentType="application/vnd.openxmlformats-officedocument.theme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1.xml" ContentType="application/vnd.openxmlformats-officedocument.customXmlProperties+xml"/>
  <Override PartName="/word/fontTable22.xml" ContentType="application/vnd.openxmlformats-officedocument.wordprocessingml.fontTable+xml"/>
  <Override PartName="/word/webSettings22.xml" ContentType="application/vnd.openxmlformats-officedocument.wordprocessingml.webSettings+xml"/>
  <Override PartName="/word/settings22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030"/>
      </w:tblGrid>
      <w:tr w:rsidRPr="00A3197F" w:rsidR="00A3197F" w:rsidTr="00A3197F" w14:paraId="6408C8AB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23C40" w14:paraId="03594A3A" w14:textId="2F1F3BAE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sdt>
              <w:sdtPr>
                <w:rPr>
                  <w:rFonts w:ascii="Arial" w:hAnsi="Arial" w:eastAsia="Times New Roman" w:cs="Arial"/>
                </w:rPr>
                <w:alias w:val="DonViCap1"/>
                <w:tag w:val="DonViCap1"/>
                <w:id w:val="-299926435"/>
                <w:placeholder>
                  <w:docPart w:val="DefaultPlaceholder_-1854013440"/>
                </w:placeholder>
              </w:sdtPr>
              <w:sdtEndPr/>
              <w:sdtContent>
                <w:r w:rsidR="006E1712">
                  <w:rPr>
                    <w:rFonts w:ascii="Arial" w:hAnsi="Arial" w:eastAsia="Times New Roman" w:cs="Arial"/>
                  </w:rPr>
                  <w:t>BỆNH VIỆN 1044</w:t>
                </w:r>
              </w:sdtContent>
            </w:sdt>
            <w:r w:rsidR="000E5120">
              <w:rPr>
                <w:rFonts w:ascii="Arial" w:hAnsi="Arial" w:eastAsia="Times New Roman" w:cs="Arial"/>
              </w:rPr>
              <w:t xml:space="preserve"> </w:t>
            </w: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1381578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A3197F">
              <w:rPr>
                <w:rFonts w:ascii="Arial" w:hAnsi="Arial" w:eastAsia="Times New Roman" w:cs="Arial"/>
                <w:b/>
                <w:bCs/>
              </w:rPr>
              <w:t>CỘNG HÒA XÃ HỘI CHỦ NGHĨA VIỆT NAM</w:t>
            </w:r>
          </w:p>
        </w:tc>
      </w:tr>
      <w:tr w:rsidRPr="00A3197F" w:rsidR="00A3197F" w:rsidTr="00A3197F" w14:paraId="0152A475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B25991" w:rsidRDefault="00A3197F" w14:paraId="40074023" w14:textId="497CC52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71345FF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i/>
                <w:iCs/>
              </w:rPr>
            </w:pP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Độc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lập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Tự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do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Hạnh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phúc</w:t>
            </w:r>
            <w:proofErr w:type="spellEnd"/>
          </w:p>
        </w:tc>
      </w:tr>
      <w:tr w:rsidRPr="00A3197F" w:rsidR="00A3197F" w:rsidTr="00A3197F" w14:paraId="6B370464" w14:textId="77777777">
        <w:trPr>
          <w:trHeight w:val="432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3197F" w14:paraId="3ED7113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23C40" w14:paraId="5BBC8B40" w14:textId="409004B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i/>
                  <w:iCs/>
                </w:rPr>
                <w:alias w:val="NgayTaoPhieu"/>
                <w:tag w:val="NgayTaoPhieu"/>
                <w:id w:val="105598231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cs="Arial"/>
                    <w:i/>
                    <w:iCs/>
                  </w:rPr>
                  <w:t>Ngày 7 Tháng 1 Năm 2022</w:t>
                </w:r>
                <w:proofErr w:type="spellEnd"/>
              </w:sdtContent>
            </w:sdt>
            <w:r w:rsidR="000E5120">
              <w:rPr>
                <w:rFonts w:ascii="Arial" w:hAnsi="Arial" w:cs="Arial"/>
                <w:i/>
                <w:iCs/>
              </w:rPr>
              <w:t xml:space="preserve"> </w:t>
            </w:r>
          </w:p>
        </w:tc>
      </w:tr>
    </w:tbl>
    <w:p w:rsidR="004E7CB9" w:rsidP="00511652" w:rsidRDefault="004E7CB9" w14:paraId="114898FC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3197F" w:rsidP="00511652" w:rsidRDefault="00A3197F" w14:paraId="4F209501" w14:textId="0E814BE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PHIẾU ĐỀ XUẤT VẬT PHẨM</w:t>
      </w:r>
    </w:p>
    <w:p w:rsidR="00A3197F" w:rsidP="00A3197F" w:rsidRDefault="00A3197F" w14:paraId="568F0CCB" w14:textId="0A0469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hồi</w:t>
      </w:r>
      <w:proofErr w:type="spellEnd"/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hoiGianTaoPhieu"/>
          <w:tag w:val="ThoiGianTao"/>
          <w:id w:val="1792945597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</w:rPr>
            <w:t>07:16, Ngày 7 Tháng 1 Năm 2022</w:t>
          </w:r>
          <w:proofErr w:type="spellEnd"/>
        </w:sdtContent>
      </w:sdt>
    </w:p>
    <w:p w:rsidR="000B1D0F" w:rsidP="00A3197F" w:rsidRDefault="00A3197F" w14:paraId="47C6D91C" w14:textId="711DDA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:</w:t>
      </w:r>
    </w:p>
    <w:p w:rsidR="000B1D0F" w:rsidP="00A3197F" w:rsidRDefault="000B1D0F" w14:paraId="44DF2774" w14:textId="548ED4FD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A -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Đại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bên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xuất</w:t>
      </w:r>
      <w:proofErr w:type="spellEnd"/>
      <w:r w:rsidR="003C17DA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sdt>
        <w:sdtPr>
          <w:rPr>
            <w:rFonts w:ascii="Arial" w:hAnsi="Arial" w:cs="Arial"/>
            <w:b/>
            <w:bCs/>
            <w:color w:val="000000"/>
            <w:sz w:val="23"/>
            <w:szCs w:val="23"/>
            <w:shd w:val="clear" w:color="auto" w:fill="FFFFFF"/>
          </w:rPr>
          <w:alias w:val="HinhThucDeXuat"/>
          <w:tag w:val="HinhThucDeXuat"/>
          <w:id w:val="-1576192996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b/>
              <w:bCs/>
              <w:color w:val="000000"/>
              <w:sz w:val="23"/>
              <w:szCs w:val="23"/>
              <w:shd w:val="clear" w:color="auto" w:fill="FFFFFF"/>
            </w:rPr>
            <w:t>HinhThucDeXuat</w:t>
          </w:r>
          <w:proofErr w:type="spellEnd"/>
        </w:sdtContent>
      </w:sdt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: </w:t>
      </w:r>
    </w:p>
    <w:tbl>
      <w:tblPr>
        <w:tblW w:w="10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5"/>
        <w:gridCol w:w="4590"/>
      </w:tblGrid>
      <w:tr w:rsidRPr="000B1D0F" w:rsidR="000B1D0F" w:rsidTr="006E1712" w14:paraId="3648EC5F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7BC1E5E9" w14:textId="25D7BDF0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1 -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2977913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60C353B" w14:textId="52C4BE94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DeXuat"/>
                <w:tag w:val="ChucVuPhuTrachNguoiDeXuat"/>
                <w:id w:val="150347649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329FD112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26A0D221" w14:textId="2D6C1A1E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2 -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id w:val="-1386877086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="Arial" w:hAnsi="Arial" w:eastAsia="Times New Roman" w:cs="Arial"/>
                    </w:rPr>
                    <w:alias w:val="NguoiDeXuat"/>
                    <w:tag w:val="NguoiDeXuat"/>
                    <w:id w:val="2067221534"/>
                    <w:placeholder>
                      <w:docPart w:val="DefaultPlaceholder_-1854013440"/>
                    </w:placeholder>
                  </w:sdtPr>
                  <w:sdtEndPr/>
                  <w:sdtContent>
                    <w:proofErr w:type="spellStart"/>
                    <w:r w:rsidR="00492132">
                      <w:rPr>
                        <w:rFonts w:ascii="Arial" w:hAnsi="Arial" w:eastAsia="Times New Roman" w:cs="Arial"/>
                      </w:rPr>
                      <w:t>NguoiDeXuat</w:t>
                    </w:r>
                    <w:proofErr w:type="spellEnd"/>
                  </w:sdtContent>
                </w:sdt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DB8E9DE" w14:textId="088D5E38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DeXuat"/>
                <w:tag w:val="ChucVuNguoiDeXuat"/>
                <w:id w:val="21454921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0B1D0F" w:rsidP="00A3197F" w:rsidRDefault="000B1D0F" w14:paraId="604F0191" w14:textId="52B8C95A">
      <w:pPr>
        <w:rPr>
          <w:rFonts w:ascii="Arial" w:hAnsi="Arial" w:cs="Arial"/>
        </w:rPr>
      </w:pPr>
    </w:p>
    <w:p w:rsidR="000B1D0F" w:rsidP="00A3197F" w:rsidRDefault="000B1D0F" w14:paraId="354A8363" w14:textId="0069A0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 - </w:t>
      </w:r>
      <w:proofErr w:type="spellStart"/>
      <w:r>
        <w:rPr>
          <w:rFonts w:ascii="Arial" w:hAnsi="Arial" w:cs="Arial"/>
          <w:b/>
          <w:bCs/>
        </w:rPr>
        <w:t>Đại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diện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bên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tiếp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nhận</w:t>
      </w:r>
      <w:proofErr w:type="spellEnd"/>
      <w:r>
        <w:rPr>
          <w:rFonts w:ascii="Arial" w:hAnsi="Arial" w:cs="Arial"/>
          <w:b/>
          <w:bCs/>
        </w:rPr>
        <w:t>:</w:t>
      </w:r>
    </w:p>
    <w:tbl>
      <w:tblPr>
        <w:tblW w:w="1017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4590"/>
      </w:tblGrid>
      <w:tr w:rsidRPr="000B1D0F" w:rsidR="000B1D0F" w:rsidTr="006E1712" w14:paraId="4A984A5A" w14:textId="77777777">
        <w:trPr>
          <w:trHeight w:val="437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546330B6" w14:textId="38323B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-198537906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3A141726" w14:textId="75F3CB86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="006E1712">
              <w:rPr>
                <w:rFonts w:ascii="Arial" w:hAnsi="Arial" w:eastAsia="Times New Roman" w:cs="Arial"/>
              </w:rPr>
              <w:t>:</w:t>
            </w:r>
            <w:r w:rsidRPr="000B1D0F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TiepNhan"/>
                <w:tag w:val="ChucVuPhuTrachTiepNhan"/>
                <w:id w:val="89277920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1D213096" w14:textId="77777777">
        <w:trPr>
          <w:trHeight w:val="331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4F694486" w14:textId="6429A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-1907525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256843F3" w14:textId="5BED4B9D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TiepNhan"/>
                <w:tag w:val="ChucVuNguoiTiepNhan"/>
                <w:id w:val="52899778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29376B" w:rsidP="00A3197F" w:rsidRDefault="0029376B" w14:paraId="3F16518B" w14:textId="56432227">
      <w:pPr>
        <w:rPr>
          <w:rFonts w:ascii="Arial" w:hAnsi="Arial" w:cs="Arial"/>
        </w:rPr>
      </w:pPr>
    </w:p>
    <w:p w:rsidR="0029376B" w:rsidP="00A3197F" w:rsidRDefault="00A23C40" w14:paraId="37716CEE" w14:textId="43D8172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55768298"/>
          <w:placeholder>
            <w:docPart w:val="DefaultPlaceholder_-1854013440"/>
          </w:placeholder>
        </w:sdtPr>
        <w:sdtEndPr/>
        <w:sdtContent>
          <w:proofErr w:type="spellStart"/>
          <w:r w:rsidR="00503D54">
            <w:rPr>
              <w:rFonts w:ascii="Arial" w:hAnsi="Arial" w:cs="Arial"/>
            </w:rPr>
            <w:t>Phan Đức Anh</w:t>
          </w:r>
          <w:proofErr w:type="spellEnd"/>
        </w:sdtContent>
      </w:sdt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tiến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hành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đề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xuất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nhập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Vật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phẩm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cụ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thể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như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sau</w:t>
      </w:r>
      <w:proofErr w:type="spellEnd"/>
      <w:r w:rsidR="0029376B">
        <w:rPr>
          <w:rFonts w:ascii="Arial" w:hAnsi="Arial" w:cs="Arial"/>
        </w:rPr>
        <w:t>:</w:t>
      </w:r>
    </w:p>
    <w:tbl>
      <w:tblPr>
        <w:tblW w:w="9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anhSachVatPham"/>
      </w:tblPr>
      <w:tblGrid>
        <w:gridCol w:w="591"/>
        <w:gridCol w:w="2533"/>
        <w:gridCol w:w="1790"/>
        <w:gridCol w:w="2972"/>
        <w:gridCol w:w="1458"/>
      </w:tblGrid>
      <w:tr w:rsidRPr="0029376B" w:rsidR="0029376B" w:rsidTr="00A23C40" w14:paraId="4ED951E6" w14:textId="7777777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29376B" w:rsidRDefault="0029376B" w14:paraId="202A512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STT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29376B" w:rsidRDefault="0029376B" w14:paraId="1278326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Loại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114D" w:rsidP="0029376B" w:rsidRDefault="0029376B" w14:paraId="2C40E5C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Mã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>/</w:t>
            </w:r>
          </w:p>
          <w:p w:rsidRPr="0029376B" w:rsidR="0029376B" w:rsidP="0028114D" w:rsidRDefault="0029376B" w14:paraId="2832DFE8" w14:textId="683A2F0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Tên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sdt>
            <w:sdtPr>
              <w:rPr>
                <w:rFonts w:ascii="Arial" w:hAnsi="Arial" w:eastAsia="Times New Roman" w:cs="Arial"/>
                <w:b/>
                <w:bCs/>
              </w:rPr>
              <w:id w:val="-1357417530"/>
              <w:placeholder>
                <w:docPart w:val="DefaultPlaceholder_-1854013440"/>
              </w:placeholder>
            </w:sdtPr>
            <w:sdtEndPr/>
            <w:sdtContent>
              <w:p w:rsidRPr="0029376B" w:rsidR="0029376B" w:rsidP="0029376B" w:rsidRDefault="0029376B" w14:paraId="42C48120" w14:textId="1918629F">
                <w:pPr>
                  <w:spacing w:after="0" w:line="240" w:lineRule="auto"/>
                  <w:jc w:val="center"/>
                  <w:rPr>
                    <w:rFonts w:ascii="Arial" w:hAnsi="Arial" w:eastAsia="Times New Roman" w:cs="Arial"/>
                    <w:b/>
                    <w:bCs/>
                  </w:rPr>
                </w:pP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Số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lượng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&lt;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Nhập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/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Xuất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&gt;</w:t>
                </w:r>
              </w:p>
            </w:sdtContent>
          </w:sdt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29376B" w:rsidRDefault="0029376B" w14:paraId="079A8B2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Đơn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vị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tính</w:t>
            </w:r>
            <w:proofErr w:type="spellEnd"/>
          </w:p>
        </w:tc>
      </w:tr>
      <w:tr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1</w:t>
            </w:r>
          </w:p>
        </w:tc>
        <w:tc>
          <w:p>
            <w:p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Phấn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PHAN_22010658353/giấy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22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Cuộn</w:t>
            </w:r>
          </w:p>
        </w:tc>
      </w:tr>
    </w:tbl>
    <w:p w:rsidR="004E7CB9" w:rsidP="0029376B" w:rsidRDefault="004E7CB9" w14:paraId="77F5C531" w14:textId="77777777">
      <w:pPr>
        <w:rPr>
          <w:rFonts w:ascii="Arial" w:hAnsi="Arial" w:cs="Arial"/>
          <w:b/>
          <w:bCs/>
          <w:color w:val="0000FF"/>
        </w:rPr>
      </w:pPr>
    </w:p>
    <w:p w:rsidRPr="004E7CB9" w:rsidR="004E7CB9" w:rsidP="0029376B" w:rsidRDefault="0029376B" w14:paraId="1A810CCD" w14:textId="7890CD21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Lý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do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đề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xuất</w:t>
      </w:r>
      <w:proofErr w:type="spellEnd"/>
      <w:r w:rsidR="004E7CB9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255D19" w:rsidP="0029376B" w:rsidRDefault="00A23C40" w14:paraId="7D8734D1" w14:textId="7010E5F8">
      <w:pPr>
        <w:rPr>
          <w:rFonts w:ascii="Arial" w:hAnsi="Arial" w:cs="Arial"/>
          <w:i/>
          <w:iCs/>
        </w:rPr>
      </w:pPr>
      <w:sdt>
        <w:sdtPr>
          <w:rPr>
            <w:rFonts w:ascii="Arial" w:hAnsi="Arial" w:cs="Arial"/>
            <w:i/>
            <w:iCs/>
          </w:rPr>
          <w:alias w:val="LyDoDeXuat"/>
          <w:tag w:val="LyDoDeXuat"/>
          <w:id w:val="-450861838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i/>
              <w:iCs/>
            </w:rPr>
            <w:t>ly do 121212121212121212121</w:t>
          </w:r>
          <w:proofErr w:type="spellEnd"/>
        </w:sdtContent>
      </w:sdt>
      <w:r w:rsidR="000E5120">
        <w:rPr>
          <w:rFonts w:ascii="Arial" w:hAnsi="Arial" w:cs="Arial"/>
          <w:i/>
          <w:iCs/>
        </w:rPr>
        <w:t xml:space="preserve"> </w:t>
      </w:r>
    </w:p>
    <w:p w:rsidRPr="009E35AC" w:rsidR="004E7CB9" w:rsidP="0029376B" w:rsidRDefault="004E7CB9" w14:paraId="6B10A4D7" w14:textId="77777777">
      <w:pPr>
        <w:rPr>
          <w:rFonts w:ascii="Arial" w:hAnsi="Arial" w:cs="Arial"/>
          <w:b/>
          <w:bCs/>
          <w:color w:val="0000FF"/>
        </w:rPr>
      </w:pPr>
    </w:p>
    <w:tbl>
      <w:tblPr>
        <w:tblW w:w="11474" w:type="dxa"/>
        <w:tblInd w:w="-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6254"/>
      </w:tblGrid>
      <w:tr w:rsidRPr="0029376B" w:rsidR="0029376B" w:rsidTr="004E7CB9" w14:paraId="07D4A77A" w14:textId="77777777">
        <w:trPr>
          <w:cantSplit/>
          <w:trHeight w:val="32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4C2BA24D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ĐỀ XUẤT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7667D148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TIẾP NHẬN</w:t>
            </w:r>
          </w:p>
        </w:tc>
      </w:tr>
      <w:tr w:rsidRPr="0029376B" w:rsidR="0029376B" w:rsidTr="004E7CB9" w14:paraId="5A5DFAC8" w14:textId="77777777">
        <w:trPr>
          <w:cantSplit/>
          <w:trHeight w:val="477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23C40" w14:paraId="0429B197" w14:textId="46DC1090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DeXuat"/>
                <w:tag w:val="ChucVuPhuTrachNguoiDeXuat"/>
                <w:id w:val="1775446500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23C40" w14:paraId="507CAF4D" w14:textId="037435EA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TiepNhan"/>
                <w:tag w:val="ChucVuPhuTrachNguoiTiepNhan"/>
                <w:id w:val="-1502498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5A9C6E0A" w14:textId="77777777">
        <w:trPr>
          <w:cantSplit/>
          <w:trHeight w:val="678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BFCAD70" w14:textId="47121B9F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1/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-159423972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5F73053A" w14:textId="60F7AFA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3/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832114769"/>
                <w:placeholder>
                  <w:docPart w:val="38131504774D41A2BA0EB58F38BC3297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</w:tr>
      <w:tr w:rsidRPr="0029376B" w:rsidR="0029376B" w:rsidTr="004E7CB9" w14:paraId="749D35E1" w14:textId="77777777">
        <w:trPr>
          <w:cantSplit/>
          <w:trHeight w:val="55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23C40" w14:paraId="0ABF650A" w14:textId="1DD3A486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DeXuat"/>
                <w:tag w:val="ChucVuNguoiDeXuat"/>
                <w:id w:val="175848532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23C40" w14:paraId="21E54BE4" w14:textId="1C44FE11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TiepNhan"/>
                <w:tag w:val="ChucVuNguoiTiepNhan"/>
                <w:id w:val="-1793124879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4D00D715" w14:textId="77777777">
        <w:trPr>
          <w:cantSplit/>
          <w:trHeight w:val="795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AD3498C" w14:textId="7ACE4D5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2/ </w:t>
            </w:r>
            <w:sdt>
              <w:sdtPr>
                <w:rPr>
                  <w:rFonts w:ascii="Arial" w:hAnsi="Arial" w:eastAsia="Times New Roman" w:cs="Arial"/>
                </w:rPr>
                <w:id w:val="-1093310828"/>
                <w:placeholder>
                  <w:docPart w:val="BB992B66364F48E1929303C5A2C5E74F"/>
                </w:placeholder>
              </w:sdtPr>
              <w:sdtEndPr/>
              <w:sdtContent>
                <w:sdt>
                  <w:sdtPr>
                    <w:rPr>
                      <w:rFonts w:ascii="Arial" w:hAnsi="Arial" w:eastAsia="Times New Roman" w:cs="Arial"/>
                    </w:rPr>
                    <w:id w:val="1609156056"/>
                    <w:placeholder>
                      <w:docPart w:val="9312D5B2802640FDB48B0CC47AC48126"/>
                    </w:placeholder>
                  </w:sdtPr>
                  <w:sdtEndPr/>
                  <w:sdtContent>
                    <w:sdt>
                      <w:sdtPr>
                        <w:rPr>
                          <w:rFonts w:ascii="Arial" w:hAnsi="Arial" w:eastAsia="Times New Roman" w:cs="Arial"/>
                        </w:rPr>
                        <w:alias w:val="NguoiDeXuat"/>
                        <w:tag w:val="NguoiDeXuat"/>
                        <w:id w:val="1384370503"/>
                        <w:placeholder>
                          <w:docPart w:val="9312D5B2802640FDB48B0CC47AC48126"/>
                        </w:placeholder>
                      </w:sdtPr>
                      <w:sdtEndPr/>
                      <w:sdtContent>
                        <w:proofErr w:type="spellStart"/>
                        <w:r w:rsidR="00492132">
                          <w:rPr>
                            <w:rFonts w:ascii="Arial" w:hAnsi="Arial" w:eastAsia="Times New Roman" w:cs="Arial"/>
                          </w:rPr>
                          <w:t>NguoiDeXuat</w:t>
                        </w:r>
                        <w:proofErr w:type="spellEnd"/>
                      </w:sdtContent>
                    </w:sdt>
                  </w:sdtContent>
                </w:sdt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695DC2A3" w14:textId="09E71803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4/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497622760"/>
                <w:placeholder>
                  <w:docPart w:val="4E9E8FA5F32A47B8A9BE1414CBBF62B3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</w:tr>
    </w:tbl>
    <w:p w:rsidRPr="000B1D0F" w:rsidR="0029376B" w:rsidP="0029376B" w:rsidRDefault="0029376B" w14:paraId="3546159C" w14:textId="77777777">
      <w:pPr>
        <w:rPr>
          <w:rFonts w:ascii="Arial" w:hAnsi="Arial" w:cs="Arial"/>
        </w:rPr>
      </w:pPr>
    </w:p>
    <w:sectPr w:rsidRPr="000B1D0F" w:rsidR="0029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151C"/>
    <w:multiLevelType w:val="hybridMultilevel"/>
    <w:tmpl w:val="6E8457A4"/>
    <w:lvl w:ilvl="0" w:tplc="815AEE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7F"/>
    <w:rsid w:val="000B1D0F"/>
    <w:rsid w:val="000E5120"/>
    <w:rsid w:val="00192833"/>
    <w:rsid w:val="00255D19"/>
    <w:rsid w:val="0028114D"/>
    <w:rsid w:val="0029376B"/>
    <w:rsid w:val="003C17DA"/>
    <w:rsid w:val="00492132"/>
    <w:rsid w:val="004E3607"/>
    <w:rsid w:val="004E7CB9"/>
    <w:rsid w:val="00503D54"/>
    <w:rsid w:val="00511652"/>
    <w:rsid w:val="0064310F"/>
    <w:rsid w:val="006A0B3D"/>
    <w:rsid w:val="006E1712"/>
    <w:rsid w:val="009E35AC"/>
    <w:rsid w:val="00A23C40"/>
    <w:rsid w:val="00A3197F"/>
    <w:rsid w:val="00B25991"/>
    <w:rsid w:val="00BE124C"/>
    <w:rsid w:val="00C0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4373"/>
  <w15:chartTrackingRefBased/>
  <w:attachedTemplate r:id="R3ffa678e469d40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114D"/>
    <w:rPr>
      <w:color w:val="808080"/>
    </w:rPr>
  </w:style>
</w:styles>
</file>

<file path=word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11.xml" Id="rId8" /><Relationship Type="http://schemas.openxmlformats.org/officeDocument/2006/relationships/styles" Target="/word/styles.xml" Id="rId3" /><Relationship Type="http://schemas.openxmlformats.org/officeDocument/2006/relationships/glossaryDocument" Target="/word/glossary/document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22.xml" Id="rId6" /><Relationship Type="http://schemas.openxmlformats.org/officeDocument/2006/relationships/webSettings" Target="/word/webSettings22.xml" Id="rId5" /><Relationship Type="http://schemas.openxmlformats.org/officeDocument/2006/relationships/settings" Target="/word/settings22.xml" Id="rId4" /></Relationships>
</file>

<file path=word/_rels/settings22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InPDX.dotx" TargetMode="External" Id="R3ffa678e469d401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DC16-72E8-4FC0-A519-24989088C73B}"/>
      </w:docPartPr>
      <w:docPartBody>
        <w:p w:rsidR="00EC4622" w:rsidRDefault="00415ABC"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31504774D41A2BA0EB58F38BC3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18461-3845-45F3-A41E-D2796F6320DA}"/>
      </w:docPartPr>
      <w:docPartBody>
        <w:p w:rsidR="00EC4622" w:rsidRDefault="00415ABC" w:rsidP="00415ABC">
          <w:pPr>
            <w:pStyle w:val="38131504774D41A2BA0EB58F38BC3297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9E8FA5F32A47B8A9BE1414CBBF6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4068E-F702-4A4C-A01D-A4C94F8DFB72}"/>
      </w:docPartPr>
      <w:docPartBody>
        <w:p w:rsidR="00EC4622" w:rsidRDefault="00415ABC" w:rsidP="00415ABC">
          <w:pPr>
            <w:pStyle w:val="4E9E8FA5F32A47B8A9BE1414CBBF62B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992B66364F48E1929303C5A2C5E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7BCB8-869D-46CA-A241-C8DDD2BB358D}"/>
      </w:docPartPr>
      <w:docPartBody>
        <w:p w:rsidR="00EC4622" w:rsidRDefault="00415ABC" w:rsidP="00415ABC">
          <w:pPr>
            <w:pStyle w:val="BB992B66364F48E1929303C5A2C5E74F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12D5B2802640FDB48B0CC47AC48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73C91-7CB4-47B4-9576-CA026450A448}"/>
      </w:docPartPr>
      <w:docPartBody>
        <w:p w:rsidR="00EC4622" w:rsidRDefault="00415ABC" w:rsidP="00415ABC">
          <w:pPr>
            <w:pStyle w:val="9312D5B2802640FDB48B0CC47AC48126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BC"/>
    <w:rsid w:val="00415ABC"/>
    <w:rsid w:val="0063206B"/>
    <w:rsid w:val="00694125"/>
    <w:rsid w:val="00D721C1"/>
    <w:rsid w:val="00D80214"/>
    <w:rsid w:val="00E91C04"/>
    <w:rsid w:val="00EC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ABC"/>
    <w:rPr>
      <w:color w:val="808080"/>
    </w:rPr>
  </w:style>
  <w:style w:type="paragraph" w:customStyle="1" w:styleId="38131504774D41A2BA0EB58F38BC3297">
    <w:name w:val="38131504774D41A2BA0EB58F38BC3297"/>
    <w:rsid w:val="00415ABC"/>
  </w:style>
  <w:style w:type="paragraph" w:customStyle="1" w:styleId="4E9E8FA5F32A47B8A9BE1414CBBF62B3">
    <w:name w:val="4E9E8FA5F32A47B8A9BE1414CBBF62B3"/>
    <w:rsid w:val="00415ABC"/>
  </w:style>
  <w:style w:type="paragraph" w:customStyle="1" w:styleId="BB992B66364F48E1929303C5A2C5E74F">
    <w:name w:val="BB992B66364F48E1929303C5A2C5E74F"/>
    <w:rsid w:val="00415ABC"/>
  </w:style>
  <w:style w:type="paragraph" w:customStyle="1" w:styleId="9312D5B2802640FDB48B0CC47AC48126">
    <w:name w:val="9312D5B2802640FDB48B0CC47AC48126"/>
    <w:rsid w:val="00415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85366CB3-F3FA-4B01-AF84-765145B0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TemplateInPDX</Template>
  <TotalTime>1070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7</cp:revision>
  <dcterms:created xsi:type="dcterms:W3CDTF">2022-01-24T08:05:00Z</dcterms:created>
  <dcterms:modified xsi:type="dcterms:W3CDTF">2022-01-25T04:19:00Z</dcterms:modified>
</cp:coreProperties>
</file>