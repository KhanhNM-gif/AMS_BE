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6A0B3D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6A0B3D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7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0E814B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PHIẾU ĐỀ XUẤT VẬT PHẨM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07:16, Ngày 7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48ED4F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 w:rsidR="003C17D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alias w:val="HinhThucDeXuat"/>
          <w:tag w:val="HinhThucDeXuat"/>
          <w:id w:val="-1576192996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b/>
              <w:bCs/>
              <w:color w:val="000000"/>
              <w:sz w:val="23"/>
              <w:szCs w:val="23"/>
              <w:shd w:val="clear" w:color="auto" w:fill="FFFFFF"/>
            </w:rPr>
            <w:t>HinhThucDeXuat</w:t>
          </w:r>
          <w:proofErr w:type="spellEnd"/>
        </w:sdtContent>
      </w:sdt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6A0B3D" w14:paraId="37716CEE" w14:textId="43D8172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nhập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Vật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phẩm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591"/>
        <w:gridCol w:w="2533"/>
        <w:gridCol w:w="1790"/>
        <w:gridCol w:w="2972"/>
        <w:gridCol w:w="1458"/>
      </w:tblGrid>
      <w:tr w:rsidRPr="0029376B" w:rsidR="0029376B" w:rsidTr="00511652" w14:paraId="4ED951E6" w14:textId="77777777">
        <w:trPr>
          <w:trHeight w:val="315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114D" w:rsidP="0029376B" w:rsidRDefault="0029376B" w14:paraId="2C40E5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Mã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>/</w:t>
            </w:r>
          </w:p>
          <w:p w:rsidRPr="0029376B" w:rsidR="0029376B" w:rsidP="0028114D" w:rsidRDefault="0029376B" w14:paraId="2832DFE8" w14:textId="683A2F0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Tên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DefaultPlaceholder_-1854013440"/>
              </w:placeholder>
            </w:sdtPr>
            <w:sdtEndPr/>
            <w:sdtContent>
              <w:p w:rsidRPr="0029376B" w:rsidR="0029376B" w:rsidP="0029376B" w:rsidRDefault="0029376B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Phấn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PHAN_22010658353/giấy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22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Cuộn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6A0B3D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ly do 121212121212121212121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A0B3D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A0B3D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A0B3D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A0B3D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9E35AC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0192f0bf2a594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.dotx" TargetMode="External" Id="R0192f0bf2a594125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415ABC"/>
    <w:rsid w:val="00694125"/>
    <w:rsid w:val="00D721C1"/>
    <w:rsid w:val="00D80214"/>
    <w:rsid w:val="00E91C04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AB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1069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6</cp:revision>
  <dcterms:created xsi:type="dcterms:W3CDTF">2022-01-24T08:05:00Z</dcterms:created>
  <dcterms:modified xsi:type="dcterms:W3CDTF">2022-01-25T03:43:00Z</dcterms:modified>
</cp:coreProperties>
</file>