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2.xml" ContentType="application/vnd.openxmlformats-officedocument.wordprocessingml.document.main+xml"/>
  <Override PartName="/word/theme/theme111.xml" ContentType="application/vnd.openxmlformats-officedocument.theme+xml"/>
  <Override PartName="/word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22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1.xml" ContentType="application/xml"/>
  <Override PartName="/customXml/itemProps111.xml" ContentType="application/vnd.openxmlformats-officedocument.customXmlProperties+xml"/>
  <Override PartName="/word/fontTable22.xml" ContentType="application/vnd.openxmlformats-officedocument.wordprocessingml.fontTable+xml"/>
  <Override PartName="/word/webSettings22.xml" ContentType="application/vnd.openxmlformats-officedocument.wordprocessingml.webSettings+xml"/>
  <Override PartName="/word/settings22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6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6030"/>
      </w:tblGrid>
      <w:tr w:rsidRPr="00A3197F" w:rsidR="00A3197F" w:rsidTr="00A3197F" w14:paraId="6408C8AB" w14:textId="77777777">
        <w:trPr>
          <w:trHeight w:val="315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A23C40" w14:paraId="03594A3A" w14:textId="2F1F3BAE"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sdt>
              <w:sdtPr>
                <w:rPr>
                  <w:rFonts w:ascii="Arial" w:hAnsi="Arial" w:eastAsia="Times New Roman" w:cs="Arial"/>
                </w:rPr>
                <w:alias w:val="DonViCap1"/>
                <w:tag w:val="DonViCap1"/>
                <w:id w:val="-299926435"/>
                <w:placeholder>
                  <w:docPart w:val="DefaultPlaceholder_-1854013440"/>
                </w:placeholder>
              </w:sdtPr>
              <w:sdtEndPr/>
              <w:sdtContent>
                <w:r w:rsidR="006E1712">
                  <w:rPr>
                    <w:rFonts w:ascii="Arial" w:hAnsi="Arial" w:eastAsia="Times New Roman" w:cs="Arial"/>
                  </w:rPr>
                  <w:t>BỆNH VIỆN 1044</w:t>
                </w:r>
              </w:sdtContent>
            </w:sdt>
            <w:r w:rsidR="000E5120">
              <w:rPr>
                <w:rFonts w:ascii="Arial" w:hAnsi="Arial" w:eastAsia="Times New Roman" w:cs="Arial"/>
              </w:rPr>
              <w:t xml:space="preserve"> </w:t>
            </w: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A3197F" w14:paraId="1381578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A3197F">
              <w:rPr>
                <w:rFonts w:ascii="Arial" w:hAnsi="Arial" w:eastAsia="Times New Roman" w:cs="Arial"/>
                <w:b/>
                <w:bCs/>
              </w:rPr>
              <w:t>CỘNG HÒA XÃ HỘI CHỦ NGHĨA VIỆT NAM</w:t>
            </w:r>
          </w:p>
        </w:tc>
      </w:tr>
      <w:tr w:rsidRPr="00A3197F" w:rsidR="00A3197F" w:rsidTr="00A3197F" w14:paraId="0152A475" w14:textId="77777777">
        <w:trPr>
          <w:trHeight w:val="315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B25991" w:rsidRDefault="00A3197F" w14:paraId="40074023" w14:textId="497CC522">
            <w:pPr>
              <w:spacing w:after="0" w:line="240" w:lineRule="auto"/>
              <w:rPr>
                <w:rFonts w:ascii="Arial" w:hAnsi="Arial" w:eastAsia="Times New Roman" w:cs="Arial"/>
                <w:b/>
                <w:bCs/>
              </w:rPr>
            </w:pP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A3197F" w14:paraId="71345FF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i/>
                <w:iCs/>
              </w:rPr>
            </w:pP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Độc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lập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-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Tự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do -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Hạnh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phúc</w:t>
            </w:r>
            <w:proofErr w:type="spellEnd"/>
          </w:p>
        </w:tc>
      </w:tr>
      <w:tr w:rsidRPr="00A3197F" w:rsidR="00A3197F" w:rsidTr="00A3197F" w14:paraId="6B370464" w14:textId="77777777">
        <w:trPr>
          <w:trHeight w:val="432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Pr="00A3197F" w:rsidR="00A3197F" w:rsidP="00A3197F" w:rsidRDefault="00A3197F" w14:paraId="3ED7113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Pr="00A3197F" w:rsidR="00A3197F" w:rsidP="00A3197F" w:rsidRDefault="00A23C40" w14:paraId="5BBC8B40" w14:textId="409004B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sdt>
              <w:sdtPr>
                <w:rPr>
                  <w:rFonts w:ascii="Arial" w:hAnsi="Arial" w:cs="Arial"/>
                  <w:i/>
                  <w:iCs/>
                </w:rPr>
                <w:alias w:val="NgayTaoPhieu"/>
                <w:tag w:val="NgayTaoPhieu"/>
                <w:id w:val="105598231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cs="Arial"/>
                    <w:i/>
                    <w:iCs/>
                  </w:rPr>
                  <w:t>Ngày 7 Tháng 1 Năm 2022</w:t>
                </w:r>
                <w:proofErr w:type="spellEnd"/>
              </w:sdtContent>
            </w:sdt>
            <w:r w:rsidR="000E5120">
              <w:rPr>
                <w:rFonts w:ascii="Arial" w:hAnsi="Arial" w:cs="Arial"/>
                <w:i/>
                <w:iCs/>
              </w:rPr>
              <w:t xml:space="preserve"> </w:t>
            </w:r>
          </w:p>
        </w:tc>
      </w:tr>
    </w:tbl>
    <w:p w:rsidR="004E7CB9" w:rsidP="00511652" w:rsidRDefault="004E7CB9" w14:paraId="114898FC" w14:textId="777777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3197F" w:rsidP="00511652" w:rsidRDefault="00A3197F" w14:paraId="4F209501" w14:textId="0E814BE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PHIẾU ĐỀ XUẤT VẬT PHẨM</w:t>
      </w:r>
    </w:p>
    <w:p w:rsidR="00A3197F" w:rsidP="00A3197F" w:rsidRDefault="00A3197F" w14:paraId="568F0CCB" w14:textId="0A0469D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hồi</w:t>
      </w:r>
      <w:proofErr w:type="spellEnd"/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hoiGianTaoPhieu"/>
          <w:tag w:val="ThoiGianTao"/>
          <w:id w:val="1792945597"/>
          <w:placeholder>
            <w:docPart w:val="DefaultPlaceholder_-1854013440"/>
          </w:placeholder>
        </w:sdtPr>
        <w:sdtEndPr/>
        <w:sdtContent>
          <w:proofErr w:type="spellStart"/>
          <w:r w:rsidR="00492132">
            <w:rPr>
              <w:rFonts w:ascii="Arial" w:hAnsi="Arial" w:cs="Arial"/>
            </w:rPr>
            <w:t>17h25, Ngày 7 Tháng 1 Năm 2022</w:t>
          </w:r>
          <w:proofErr w:type="spellEnd"/>
        </w:sdtContent>
      </w:sdt>
    </w:p>
    <w:p w:rsidR="000B1D0F" w:rsidP="00A3197F" w:rsidRDefault="00A3197F" w14:paraId="47C6D91C" w14:textId="711DDA0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>:</w:t>
      </w:r>
    </w:p>
    <w:p w:rsidR="000B1D0F" w:rsidP="00A3197F" w:rsidRDefault="000B1D0F" w14:paraId="44DF2774" w14:textId="548ED4FD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A -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Đại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diện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bên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đề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xuất</w:t>
      </w:r>
      <w:proofErr w:type="spellEnd"/>
      <w:r w:rsidR="003C17DA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sdt>
        <w:sdtPr>
          <w:rPr>
            <w:rFonts w:ascii="Arial" w:hAnsi="Arial" w:cs="Arial"/>
            <w:b/>
            <w:bCs/>
            <w:color w:val="000000"/>
            <w:sz w:val="23"/>
            <w:szCs w:val="23"/>
            <w:shd w:val="clear" w:color="auto" w:fill="FFFFFF"/>
          </w:rPr>
          <w:alias w:val="HinhThucDeXuat"/>
          <w:tag w:val="HinhThucDeXuat"/>
          <w:id w:val="-1576192996"/>
          <w:placeholder>
            <w:docPart w:val="DefaultPlaceholder_-1854013440"/>
          </w:placeholder>
        </w:sdtPr>
        <w:sdtEndPr/>
        <w:sdtContent>
          <w:proofErr w:type="spellStart"/>
          <w:r w:rsidR="00492132">
            <w:rPr>
              <w:rFonts w:ascii="Arial" w:hAnsi="Arial" w:cs="Arial"/>
              <w:b/>
              <w:bCs/>
              <w:color w:val="000000"/>
              <w:sz w:val="23"/>
              <w:szCs w:val="23"/>
              <w:shd w:val="clear" w:color="auto" w:fill="FFFFFF"/>
            </w:rPr>
            <w:t>Xuất Vật phẩm</w:t>
          </w:r>
          <w:proofErr w:type="spellEnd"/>
        </w:sdtContent>
      </w:sdt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: </w:t>
      </w:r>
    </w:p>
    <w:tbl>
      <w:tblPr>
        <w:tblW w:w="101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5"/>
        <w:gridCol w:w="4590"/>
      </w:tblGrid>
      <w:tr w:rsidRPr="000B1D0F" w:rsidR="000B1D0F" w:rsidTr="006E1712" w14:paraId="3648EC5F" w14:textId="77777777">
        <w:trPr>
          <w:trHeight w:val="315"/>
        </w:trPr>
        <w:tc>
          <w:tcPr>
            <w:tcW w:w="557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7BC1E5E9" w14:textId="25D7BDF0">
            <w:pPr>
              <w:spacing w:after="0" w:line="240" w:lineRule="auto"/>
              <w:rPr>
                <w:rFonts w:ascii="Arial" w:hAnsi="Arial" w:eastAsia="Times New Roman" w:cs="Arial"/>
              </w:rPr>
            </w:pPr>
            <w:r w:rsidRPr="000B1D0F">
              <w:rPr>
                <w:rFonts w:ascii="Arial" w:hAnsi="Arial" w:eastAsia="Times New Roman" w:cs="Arial"/>
              </w:rPr>
              <w:t xml:space="preserve">1 - Đ/c: 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PhuTrachNguoiDeXuat"/>
                <w:tag w:val="PhuTrachNguoiDeXuat"/>
                <w:id w:val="2977913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460C353B" w14:textId="52C4BE94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PhuTrachNguoiDeXuat"/>
                <w:tag w:val="ChucVuPhuTrachNguoiDeXuat"/>
                <w:id w:val="150347649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  <w:tr w:rsidRPr="000B1D0F" w:rsidR="000B1D0F" w:rsidTr="006E1712" w14:paraId="329FD112" w14:textId="77777777">
        <w:trPr>
          <w:trHeight w:val="315"/>
        </w:trPr>
        <w:tc>
          <w:tcPr>
            <w:tcW w:w="557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26A0D221" w14:textId="2D6C1A1E">
            <w:pPr>
              <w:spacing w:after="0" w:line="240" w:lineRule="auto"/>
              <w:rPr>
                <w:rFonts w:ascii="Arial" w:hAnsi="Arial" w:eastAsia="Times New Roman" w:cs="Arial"/>
              </w:rPr>
            </w:pPr>
            <w:r w:rsidRPr="000B1D0F">
              <w:rPr>
                <w:rFonts w:ascii="Arial" w:hAnsi="Arial" w:eastAsia="Times New Roman" w:cs="Arial"/>
              </w:rPr>
              <w:t xml:space="preserve">2 - Đ/c: 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id w:val="-1386877086"/>
                <w:placeholder>
                  <w:docPart w:val="DefaultPlaceholder_-1854013440"/>
                </w:placeholder>
              </w:sdtPr>
              <w:sdtEndPr/>
              <w:sdtContent>
                <w:sdt>
                  <w:sdtPr>
                    <w:rPr>
                      <w:rFonts w:ascii="Arial" w:hAnsi="Arial" w:eastAsia="Times New Roman" w:cs="Arial"/>
                    </w:rPr>
                    <w:alias w:val="NguoiDeXuat"/>
                    <w:tag w:val="NguoiDeXuat"/>
                    <w:id w:val="2067221534"/>
                    <w:placeholder>
                      <w:docPart w:val="DefaultPlaceholder_-1854013440"/>
                    </w:placeholder>
                  </w:sdtPr>
                  <w:sdtEndPr/>
                  <w:sdtContent>
                    <w:proofErr w:type="spellStart"/>
                    <w:r w:rsidR="00492132">
                      <w:rPr>
                        <w:rFonts w:ascii="Arial" w:hAnsi="Arial" w:eastAsia="Times New Roman" w:cs="Arial"/>
                      </w:rPr>
                      <w:t>NguoiDeXuat</w:t>
                    </w:r>
                    <w:proofErr w:type="spellEnd"/>
                  </w:sdtContent>
                </w:sdt>
              </w:sdtContent>
            </w:sdt>
          </w:p>
        </w:tc>
        <w:tc>
          <w:tcPr>
            <w:tcW w:w="45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4DB8E9DE" w14:textId="088D5E38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NguoiDeXuat"/>
                <w:tag w:val="ChucVuNguoiDeXuat"/>
                <w:id w:val="21454921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</w:tbl>
    <w:p w:rsidR="000B1D0F" w:rsidP="00A3197F" w:rsidRDefault="000B1D0F" w14:paraId="604F0191" w14:textId="52B8C95A">
      <w:pPr>
        <w:rPr>
          <w:rFonts w:ascii="Arial" w:hAnsi="Arial" w:cs="Arial"/>
        </w:rPr>
      </w:pPr>
    </w:p>
    <w:p w:rsidR="000B1D0F" w:rsidP="00A3197F" w:rsidRDefault="000B1D0F" w14:paraId="354A8363" w14:textId="0069A0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 - </w:t>
      </w:r>
      <w:proofErr w:type="spellStart"/>
      <w:r>
        <w:rPr>
          <w:rFonts w:ascii="Arial" w:hAnsi="Arial" w:cs="Arial"/>
          <w:b/>
          <w:bCs/>
        </w:rPr>
        <w:t>Đại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diện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bên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tiếp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nhận</w:t>
      </w:r>
      <w:proofErr w:type="spellEnd"/>
      <w:r>
        <w:rPr>
          <w:rFonts w:ascii="Arial" w:hAnsi="Arial" w:cs="Arial"/>
          <w:b/>
          <w:bCs/>
        </w:rPr>
        <w:t>:</w:t>
      </w:r>
    </w:p>
    <w:tbl>
      <w:tblPr>
        <w:tblW w:w="10170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4590"/>
      </w:tblGrid>
      <w:tr w:rsidRPr="000B1D0F" w:rsidR="000B1D0F" w:rsidTr="006E1712" w14:paraId="4A984A5A" w14:textId="77777777">
        <w:trPr>
          <w:trHeight w:val="437"/>
        </w:trPr>
        <w:tc>
          <w:tcPr>
            <w:tcW w:w="55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546330B6" w14:textId="38323B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Đ/c: </w:t>
            </w:r>
            <w:sdt>
              <w:sdtPr>
                <w:rPr>
                  <w:rFonts w:ascii="Arial" w:hAnsi="Arial" w:eastAsia="Times New Roman" w:cs="Arial"/>
                </w:rPr>
                <w:alias w:val="PhuTrachNguoiTiepNhan"/>
                <w:tag w:val="PhuTrachNguoiTiepNhan"/>
                <w:id w:val="-1985379063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3A141726" w14:textId="75F3CB86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="006E1712">
              <w:rPr>
                <w:rFonts w:ascii="Arial" w:hAnsi="Arial" w:eastAsia="Times New Roman" w:cs="Arial"/>
              </w:rPr>
              <w:t>:</w:t>
            </w:r>
            <w:r w:rsidRPr="000B1D0F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PhuTrachNguoiTiepNhan"/>
                <w:tag w:val="ChucVuPhuTrachTiepNhan"/>
                <w:id w:val="89277920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  <w:tr w:rsidRPr="000B1D0F" w:rsidR="000B1D0F" w:rsidTr="006E1712" w14:paraId="1D213096" w14:textId="77777777">
        <w:trPr>
          <w:trHeight w:val="331"/>
        </w:trPr>
        <w:tc>
          <w:tcPr>
            <w:tcW w:w="55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4F694486" w14:textId="6429A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Đ/c: </w:t>
            </w:r>
            <w:sdt>
              <w:sdtPr>
                <w:rPr>
                  <w:rFonts w:ascii="Arial" w:hAnsi="Arial" w:eastAsia="Times New Roman" w:cs="Arial"/>
                </w:rPr>
                <w:alias w:val="NguoiTiepNhan"/>
                <w:tag w:val="NguoiTiepNhan"/>
                <w:id w:val="-190752549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HangNTTp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256843F3" w14:textId="5BED4B9D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NguoiTiepNhan"/>
                <w:tag w:val="ChucVuNguoiTiepNhan"/>
                <w:id w:val="52899778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</w:tbl>
    <w:p w:rsidR="0029376B" w:rsidP="00A3197F" w:rsidRDefault="0029376B" w14:paraId="3F16518B" w14:textId="56432227">
      <w:pPr>
        <w:rPr>
          <w:rFonts w:ascii="Arial" w:hAnsi="Arial" w:cs="Arial"/>
        </w:rPr>
      </w:pPr>
    </w:p>
    <w:p w:rsidR="0029376B" w:rsidP="00A3197F" w:rsidRDefault="00A23C40" w14:paraId="37716CEE" w14:textId="43D8172F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55768298"/>
          <w:placeholder>
            <w:docPart w:val="DefaultPlaceholder_-1854013440"/>
          </w:placeholder>
        </w:sdtPr>
        <w:sdtEndPr/>
        <w:sdtContent>
          <w:proofErr w:type="spellStart"/>
          <w:r w:rsidR="00503D54">
            <w:rPr>
              <w:rFonts w:ascii="Arial" w:hAnsi="Arial" w:cs="Arial"/>
            </w:rPr>
            <w:t>Phan Đức Anh</w:t>
          </w:r>
          <w:proofErr w:type="spellEnd"/>
        </w:sdtContent>
      </w:sdt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tiến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hành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đề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xuất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nhập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Vật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phẩm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cụ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thể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như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sau</w:t>
      </w:r>
      <w:proofErr w:type="spellEnd"/>
      <w:r w:rsidR="0029376B">
        <w:rPr>
          <w:rFonts w:ascii="Arial" w:hAnsi="Arial" w:cs="Arial"/>
        </w:rPr>
        <w:t>:</w:t>
      </w:r>
    </w:p>
    <w:tbl>
      <w:tblPr>
        <w:tblW w:w="93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DanhSachVatPham"/>
      </w:tblPr>
      <w:tblGrid>
        <w:gridCol w:w="591"/>
        <w:gridCol w:w="2533"/>
        <w:gridCol w:w="1790"/>
        <w:gridCol w:w="2972"/>
        <w:gridCol w:w="1458"/>
      </w:tblGrid>
      <w:tr w:rsidRPr="0029376B" w:rsidR="0029376B" w:rsidTr="00A23C40" w14:paraId="4ED951E6" w14:textId="7777777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29376B" w:rsidRDefault="0029376B" w14:paraId="202A512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STT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29376B" w:rsidRDefault="0029376B" w14:paraId="1278326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Loại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vật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phẩm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114D" w:rsidP="0029376B" w:rsidRDefault="0029376B" w14:paraId="2C40E5C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Mã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Vật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phẩm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>/</w:t>
            </w:r>
          </w:p>
          <w:p w:rsidRPr="0029376B" w:rsidR="0029376B" w:rsidP="0028114D" w:rsidRDefault="0029376B" w14:paraId="2832DFE8" w14:textId="683A2F01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Tên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Vật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phẩm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sdt>
            <w:sdtPr>
              <w:rPr>
                <w:rFonts w:ascii="Arial" w:hAnsi="Arial" w:eastAsia="Times New Roman" w:cs="Arial"/>
                <w:b/>
                <w:bCs/>
              </w:rPr>
              <w:id w:val="-1357417530"/>
              <w:placeholder>
                <w:docPart w:val="DefaultPlaceholder_-1854013440"/>
              </w:placeholder>
            </w:sdtPr>
            <w:sdtEndPr/>
            <w:sdtContent>
              <w:p w:rsidRPr="0029376B" w:rsidR="0029376B" w:rsidP="0029376B" w:rsidRDefault="0029376B" w14:paraId="42C48120" w14:textId="1918629F">
                <w:pPr>
                  <w:spacing w:after="0" w:line="240" w:lineRule="auto"/>
                  <w:jc w:val="center"/>
                  <w:rPr>
                    <w:rFonts w:ascii="Arial" w:hAnsi="Arial" w:eastAsia="Times New Roman" w:cs="Arial"/>
                    <w:b/>
                    <w:bCs/>
                  </w:rPr>
                </w:pP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Số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 xml:space="preserve"> </w:t>
                </w: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lượng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 xml:space="preserve"> &lt;</w:t>
                </w: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Nhập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 xml:space="preserve">/ </w:t>
                </w: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Xuất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&gt;</w:t>
                </w:r>
              </w:p>
            </w:sdtContent>
          </w:sdt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29376B" w:rsidRDefault="0029376B" w14:paraId="079A8B2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Đơn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vị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tính</w:t>
            </w:r>
            <w:proofErr w:type="spellEnd"/>
          </w:p>
        </w:tc>
      </w:tr>
      <w:tr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1</w:t>
            </w:r>
          </w:p>
        </w:tc>
        <w:tc>
          <w:p>
            <w:p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Thuốc nhỏ mắt 1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TNM1_22012488155/Thuốc nhỏ mắt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1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Hộp</w:t>
            </w:r>
          </w:p>
        </w:tc>
      </w:tr>
    </w:tbl>
    <w:p w:rsidR="004E7CB9" w:rsidP="0029376B" w:rsidRDefault="004E7CB9" w14:paraId="77F5C531" w14:textId="77777777">
      <w:pPr>
        <w:rPr>
          <w:rFonts w:ascii="Arial" w:hAnsi="Arial" w:cs="Arial"/>
          <w:b/>
          <w:bCs/>
          <w:color w:val="0000FF"/>
        </w:rPr>
      </w:pPr>
    </w:p>
    <w:p w:rsidRPr="004E7CB9" w:rsidR="004E7CB9" w:rsidP="0029376B" w:rsidRDefault="0029376B" w14:paraId="1A810CCD" w14:textId="7890CD21">
      <w:pPr>
        <w:rPr>
          <w:rFonts w:ascii="Arial" w:hAnsi="Arial" w:cs="Arial"/>
          <w:b/>
          <w:bCs/>
          <w:color w:val="000000" w:themeColor="text1"/>
        </w:rPr>
      </w:pP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Lý</w:t>
      </w:r>
      <w:proofErr w:type="spellEnd"/>
      <w:r w:rsidRPr="004E7CB9">
        <w:rPr>
          <w:rFonts w:ascii="Arial" w:hAnsi="Arial" w:cs="Arial"/>
          <w:b/>
          <w:bCs/>
          <w:color w:val="000000" w:themeColor="text1"/>
        </w:rPr>
        <w:t xml:space="preserve"> do </w:t>
      </w: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đề</w:t>
      </w:r>
      <w:proofErr w:type="spellEnd"/>
      <w:r w:rsidRPr="004E7CB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xuất</w:t>
      </w:r>
      <w:proofErr w:type="spellEnd"/>
      <w:r w:rsidR="004E7CB9">
        <w:rPr>
          <w:rFonts w:ascii="Arial" w:hAnsi="Arial" w:cs="Arial"/>
          <w:b/>
          <w:bCs/>
          <w:color w:val="000000" w:themeColor="text1"/>
        </w:rPr>
        <w:t xml:space="preserve"> </w:t>
      </w:r>
    </w:p>
    <w:p w:rsidR="00255D19" w:rsidP="0029376B" w:rsidRDefault="00A23C40" w14:paraId="7D8734D1" w14:textId="7010E5F8">
      <w:pPr>
        <w:rPr>
          <w:rFonts w:ascii="Arial" w:hAnsi="Arial" w:cs="Arial"/>
          <w:i/>
          <w:iCs/>
        </w:rPr>
      </w:pPr>
      <w:sdt>
        <w:sdtPr>
          <w:rPr>
            <w:rFonts w:ascii="Arial" w:hAnsi="Arial" w:cs="Arial"/>
            <w:i/>
            <w:iCs/>
          </w:rPr>
          <w:alias w:val="LyDoDeXuat"/>
          <w:tag w:val="LyDoDeXuat"/>
          <w:id w:val="-450861838"/>
          <w:placeholder>
            <w:docPart w:val="DefaultPlaceholder_-1854013440"/>
          </w:placeholder>
        </w:sdtPr>
        <w:sdtEndPr/>
        <w:sdtContent>
          <w:proofErr w:type="spellStart"/>
          <w:r w:rsidR="00492132">
            <w:rPr>
              <w:rFonts w:ascii="Arial" w:hAnsi="Arial" w:cs="Arial"/>
              <w:i/>
              <w:iCs/>
            </w:rPr>
            <w:t>h5444444444444444444444444444</w:t>
          </w:r>
          <w:proofErr w:type="spellEnd"/>
        </w:sdtContent>
      </w:sdt>
      <w:r w:rsidR="000E5120">
        <w:rPr>
          <w:rFonts w:ascii="Arial" w:hAnsi="Arial" w:cs="Arial"/>
          <w:i/>
          <w:iCs/>
        </w:rPr>
        <w:t xml:space="preserve"> </w:t>
      </w:r>
    </w:p>
    <w:p w:rsidRPr="009E35AC" w:rsidR="004E7CB9" w:rsidP="0029376B" w:rsidRDefault="004E7CB9" w14:paraId="6B10A4D7" w14:textId="77777777">
      <w:pPr>
        <w:rPr>
          <w:rFonts w:ascii="Arial" w:hAnsi="Arial" w:cs="Arial"/>
          <w:b/>
          <w:bCs/>
          <w:color w:val="0000FF"/>
        </w:rPr>
      </w:pPr>
    </w:p>
    <w:tbl>
      <w:tblPr>
        <w:tblW w:w="11474" w:type="dxa"/>
        <w:tblInd w:w="-9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6254"/>
      </w:tblGrid>
      <w:tr w:rsidRPr="0029376B" w:rsidR="0029376B" w:rsidTr="004E7CB9" w14:paraId="07D4A77A" w14:textId="77777777">
        <w:trPr>
          <w:cantSplit/>
          <w:trHeight w:val="321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29376B" w14:paraId="4C2BA24D" w14:textId="77777777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ĐẠI DIỆN BÊN ĐỀ XUẤT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29376B" w14:paraId="7667D148" w14:textId="77777777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ĐẠI DIỆN BÊN TIẾP NHẬN</w:t>
            </w:r>
          </w:p>
        </w:tc>
      </w:tr>
      <w:tr w:rsidRPr="0029376B" w:rsidR="0029376B" w:rsidTr="004E7CB9" w14:paraId="5A5DFAC8" w14:textId="77777777">
        <w:trPr>
          <w:cantSplit/>
          <w:trHeight w:val="477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A23C40" w14:paraId="0429B197" w14:textId="46DC1090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PhuTrachNguoiDeXuat"/>
                <w:tag w:val="ChucVuPhuTrachNguoiDeXuat"/>
                <w:id w:val="1775446500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A23C40" w14:paraId="507CAF4D" w14:textId="037435EA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PhuTrachNguoiTiepNhan"/>
                <w:tag w:val="ChucVuPhuTrachNguoiTiepNhan"/>
                <w:id w:val="-150249849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</w:tr>
      <w:tr w:rsidRPr="0029376B" w:rsidR="0029376B" w:rsidTr="004E7CB9" w14:paraId="5A9C6E0A" w14:textId="77777777">
        <w:trPr>
          <w:cantSplit/>
          <w:trHeight w:val="678"/>
        </w:trPr>
        <w:tc>
          <w:tcPr>
            <w:tcW w:w="5220" w:type="dxa"/>
            <w:vAlign w:val="center"/>
            <w:hideMark/>
          </w:tcPr>
          <w:p w:rsidRPr="0029376B" w:rsidR="0029376B" w:rsidP="009E35AC" w:rsidRDefault="009E35AC" w14:paraId="0BFCAD70" w14:textId="47121B9F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1/ </w:t>
            </w:r>
            <w:sdt>
              <w:sdtPr>
                <w:rPr>
                  <w:rFonts w:ascii="Arial" w:hAnsi="Arial" w:eastAsia="Times New Roman" w:cs="Arial"/>
                </w:rPr>
                <w:alias w:val="PhuTrachNguoiDeXuat"/>
                <w:tag w:val="PhuTrachNguoiDeXuat"/>
                <w:id w:val="-159423972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  <w:tc>
          <w:tcPr>
            <w:tcW w:w="6254" w:type="dxa"/>
            <w:vAlign w:val="center"/>
            <w:hideMark/>
          </w:tcPr>
          <w:p w:rsidRPr="0029376B" w:rsidR="0029376B" w:rsidP="009E35AC" w:rsidRDefault="009E35AC" w14:paraId="5F73053A" w14:textId="60F7AFA4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3/ </w:t>
            </w:r>
            <w:sdt>
              <w:sdtPr>
                <w:rPr>
                  <w:rFonts w:ascii="Arial" w:hAnsi="Arial" w:eastAsia="Times New Roman" w:cs="Arial"/>
                </w:rPr>
                <w:alias w:val="PhuTrachNguoiTiepNhan"/>
                <w:tag w:val="PhuTrachNguoiTiepNhan"/>
                <w:id w:val="832114769"/>
                <w:placeholder>
                  <w:docPart w:val="38131504774D41A2BA0EB58F38BC3297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</w:tr>
      <w:tr w:rsidRPr="0029376B" w:rsidR="0029376B" w:rsidTr="004E7CB9" w14:paraId="749D35E1" w14:textId="77777777">
        <w:trPr>
          <w:cantSplit/>
          <w:trHeight w:val="551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A23C40" w14:paraId="0ABF650A" w14:textId="1DD3A486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NguoiDeXuat"/>
                <w:tag w:val="ChucVuNguoiDeXuat"/>
                <w:id w:val="1758485323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A23C40" w14:paraId="21E54BE4" w14:textId="1C44FE11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NguoiTiepNhan"/>
                <w:tag w:val="ChucVuNguoiTiepNhan"/>
                <w:id w:val="-1793124879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</w:tr>
      <w:tr w:rsidRPr="0029376B" w:rsidR="0029376B" w:rsidTr="004E7CB9" w14:paraId="4D00D715" w14:textId="77777777">
        <w:trPr>
          <w:cantSplit/>
          <w:trHeight w:val="795"/>
        </w:trPr>
        <w:tc>
          <w:tcPr>
            <w:tcW w:w="5220" w:type="dxa"/>
            <w:vAlign w:val="center"/>
            <w:hideMark/>
          </w:tcPr>
          <w:p w:rsidRPr="0029376B" w:rsidR="0029376B" w:rsidP="009E35AC" w:rsidRDefault="009E35AC" w14:paraId="0AD3498C" w14:textId="7ACE4D54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2/ </w:t>
            </w:r>
            <w:sdt>
              <w:sdtPr>
                <w:rPr>
                  <w:rFonts w:ascii="Arial" w:hAnsi="Arial" w:eastAsia="Times New Roman" w:cs="Arial"/>
                </w:rPr>
                <w:id w:val="-1093310828"/>
                <w:placeholder>
                  <w:docPart w:val="BB992B66364F48E1929303C5A2C5E74F"/>
                </w:placeholder>
              </w:sdtPr>
              <w:sdtEndPr/>
              <w:sdtContent>
                <w:sdt>
                  <w:sdtPr>
                    <w:rPr>
                      <w:rFonts w:ascii="Arial" w:hAnsi="Arial" w:eastAsia="Times New Roman" w:cs="Arial"/>
                    </w:rPr>
                    <w:id w:val="1609156056"/>
                    <w:placeholder>
                      <w:docPart w:val="9312D5B2802640FDB48B0CC47AC48126"/>
                    </w:placeholder>
                  </w:sdtPr>
                  <w:sdtEndPr/>
                  <w:sdtContent>
                    <w:sdt>
                      <w:sdtPr>
                        <w:rPr>
                          <w:rFonts w:ascii="Arial" w:hAnsi="Arial" w:eastAsia="Times New Roman" w:cs="Arial"/>
                        </w:rPr>
                        <w:alias w:val="NguoiDeXuat"/>
                        <w:tag w:val="NguoiDeXuat"/>
                        <w:id w:val="1384370503"/>
                        <w:placeholder>
                          <w:docPart w:val="9312D5B2802640FDB48B0CC47AC48126"/>
                        </w:placeholder>
                      </w:sdtPr>
                      <w:sdtEndPr/>
                      <w:sdtContent>
                        <w:proofErr w:type="spellStart"/>
                        <w:r w:rsidR="00492132">
                          <w:rPr>
                            <w:rFonts w:ascii="Arial" w:hAnsi="Arial" w:eastAsia="Times New Roman" w:cs="Arial"/>
                          </w:rPr>
                          <w:t>NguoiDeXuat</w:t>
                        </w:r>
                        <w:proofErr w:type="spellEnd"/>
                      </w:sdtContent>
                    </w:sdt>
                  </w:sdtContent>
                </w:sdt>
              </w:sdtContent>
            </w:sdt>
          </w:p>
        </w:tc>
        <w:tc>
          <w:tcPr>
            <w:tcW w:w="6254" w:type="dxa"/>
            <w:vAlign w:val="center"/>
            <w:hideMark/>
          </w:tcPr>
          <w:p w:rsidRPr="0029376B" w:rsidR="0029376B" w:rsidP="009E35AC" w:rsidRDefault="009E35AC" w14:paraId="695DC2A3" w14:textId="09E71803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4/ </w:t>
            </w:r>
            <w:sdt>
              <w:sdtPr>
                <w:rPr>
                  <w:rFonts w:ascii="Arial" w:hAnsi="Arial" w:eastAsia="Times New Roman" w:cs="Arial"/>
                </w:rPr>
                <w:alias w:val="NguoiTiepNhan"/>
                <w:tag w:val="NguoiTiepNhan"/>
                <w:id w:val="497622760"/>
                <w:placeholder>
                  <w:docPart w:val="4E9E8FA5F32A47B8A9BE1414CBBF62B3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HangNTTp</w:t>
                </w:r>
                <w:proofErr w:type="spellEnd"/>
              </w:sdtContent>
            </w:sdt>
          </w:p>
        </w:tc>
      </w:tr>
    </w:tbl>
    <w:p w:rsidRPr="000B1D0F" w:rsidR="0029376B" w:rsidP="0029376B" w:rsidRDefault="0029376B" w14:paraId="3546159C" w14:textId="77777777">
      <w:pPr>
        <w:rPr>
          <w:rFonts w:ascii="Arial" w:hAnsi="Arial" w:cs="Arial"/>
        </w:rPr>
      </w:pPr>
    </w:p>
    <w:sectPr w:rsidRPr="000B1D0F" w:rsidR="00293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2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1151C"/>
    <w:multiLevelType w:val="hybridMultilevel"/>
    <w:tmpl w:val="6E8457A4"/>
    <w:lvl w:ilvl="0" w:tplc="815AEEC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2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7F"/>
    <w:rsid w:val="000B1D0F"/>
    <w:rsid w:val="000E5120"/>
    <w:rsid w:val="00192833"/>
    <w:rsid w:val="00255D19"/>
    <w:rsid w:val="0028114D"/>
    <w:rsid w:val="0029376B"/>
    <w:rsid w:val="003C17DA"/>
    <w:rsid w:val="00492132"/>
    <w:rsid w:val="004E3607"/>
    <w:rsid w:val="004E7CB9"/>
    <w:rsid w:val="00503D54"/>
    <w:rsid w:val="00511652"/>
    <w:rsid w:val="0064310F"/>
    <w:rsid w:val="006A0B3D"/>
    <w:rsid w:val="006E1712"/>
    <w:rsid w:val="009E35AC"/>
    <w:rsid w:val="00A23C40"/>
    <w:rsid w:val="00A3197F"/>
    <w:rsid w:val="00B25991"/>
    <w:rsid w:val="00BE124C"/>
    <w:rsid w:val="00C0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4373"/>
  <w15:chartTrackingRefBased/>
  <w:attachedTemplate r:id="R0b22952afacf4c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114D"/>
    <w:rPr>
      <w:color w:val="808080"/>
    </w:rPr>
  </w:style>
</w:styles>
</file>

<file path=word/webSettings2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11.xml" Id="rId8" /><Relationship Type="http://schemas.openxmlformats.org/officeDocument/2006/relationships/styles" Target="/word/styles.xml" Id="rId3" /><Relationship Type="http://schemas.openxmlformats.org/officeDocument/2006/relationships/glossaryDocument" Target="/word/glossary/document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22.xml" Id="rId6" /><Relationship Type="http://schemas.openxmlformats.org/officeDocument/2006/relationships/webSettings" Target="/word/webSettings22.xml" Id="rId5" /><Relationship Type="http://schemas.openxmlformats.org/officeDocument/2006/relationships/settings" Target="/word/settings22.xml" Id="rId4" /></Relationships>
</file>

<file path=word/_rels/settings22.xml.rels>&#65279;<?xml version="1.0" encoding="utf-8"?><Relationships xmlns="http://schemas.openxmlformats.org/package/2006/relationships"><Relationship Type="http://schemas.openxmlformats.org/officeDocument/2006/relationships/attachedTemplate" Target="S:\KhanhNMBkav\AMS\api\File\FileTemplate\TemplateInPDX.dotx" TargetMode="External" Id="R0b22952afacf4cff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2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BDC16-72E8-4FC0-A519-24989088C73B}"/>
      </w:docPartPr>
      <w:docPartBody>
        <w:p w:rsidR="00EC4622" w:rsidRDefault="00415ABC"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131504774D41A2BA0EB58F38BC3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18461-3845-45F3-A41E-D2796F6320DA}"/>
      </w:docPartPr>
      <w:docPartBody>
        <w:p w:rsidR="00EC4622" w:rsidRDefault="00415ABC" w:rsidP="00415ABC">
          <w:pPr>
            <w:pStyle w:val="38131504774D41A2BA0EB58F38BC3297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9E8FA5F32A47B8A9BE1414CBBF6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4068E-F702-4A4C-A01D-A4C94F8DFB72}"/>
      </w:docPartPr>
      <w:docPartBody>
        <w:p w:rsidR="00EC4622" w:rsidRDefault="00415ABC" w:rsidP="00415ABC">
          <w:pPr>
            <w:pStyle w:val="4E9E8FA5F32A47B8A9BE1414CBBF62B3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992B66364F48E1929303C5A2C5E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7BCB8-869D-46CA-A241-C8DDD2BB358D}"/>
      </w:docPartPr>
      <w:docPartBody>
        <w:p w:rsidR="00EC4622" w:rsidRDefault="00415ABC" w:rsidP="00415ABC">
          <w:pPr>
            <w:pStyle w:val="BB992B66364F48E1929303C5A2C5E74F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12D5B2802640FDB48B0CC47AC48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73C91-7CB4-47B4-9576-CA026450A448}"/>
      </w:docPartPr>
      <w:docPartBody>
        <w:p w:rsidR="00EC4622" w:rsidRDefault="00415ABC" w:rsidP="00415ABC">
          <w:pPr>
            <w:pStyle w:val="9312D5B2802640FDB48B0CC47AC48126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BC"/>
    <w:rsid w:val="00415ABC"/>
    <w:rsid w:val="0063206B"/>
    <w:rsid w:val="00694125"/>
    <w:rsid w:val="00D721C1"/>
    <w:rsid w:val="00D80214"/>
    <w:rsid w:val="00E91C04"/>
    <w:rsid w:val="00EC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5ABC"/>
    <w:rPr>
      <w:color w:val="808080"/>
    </w:rPr>
  </w:style>
  <w:style w:type="paragraph" w:customStyle="1" w:styleId="38131504774D41A2BA0EB58F38BC3297">
    <w:name w:val="38131504774D41A2BA0EB58F38BC3297"/>
    <w:rsid w:val="00415ABC"/>
  </w:style>
  <w:style w:type="paragraph" w:customStyle="1" w:styleId="4E9E8FA5F32A47B8A9BE1414CBBF62B3">
    <w:name w:val="4E9E8FA5F32A47B8A9BE1414CBBF62B3"/>
    <w:rsid w:val="00415ABC"/>
  </w:style>
  <w:style w:type="paragraph" w:customStyle="1" w:styleId="BB992B66364F48E1929303C5A2C5E74F">
    <w:name w:val="BB992B66364F48E1929303C5A2C5E74F"/>
    <w:rsid w:val="00415ABC"/>
  </w:style>
  <w:style w:type="paragraph" w:customStyle="1" w:styleId="9312D5B2802640FDB48B0CC47AC48126">
    <w:name w:val="9312D5B2802640FDB48B0CC47AC48126"/>
    <w:rsid w:val="00415A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1.xml><?xml version="1.0" encoding="utf-8"?>
<ds:datastoreItem xmlns:ds="http://schemas.openxmlformats.org/officeDocument/2006/customXml" ds:itemID="{85366CB3-F3FA-4B01-AF84-765145B04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TemplateInPDX</Template>
  <TotalTime>1070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KHÁNH</dc:creator>
  <cp:keywords/>
  <dc:description/>
  <cp:lastModifiedBy>NGUYỄN MINH KHÁNH</cp:lastModifiedBy>
  <cp:revision>7</cp:revision>
  <dcterms:created xsi:type="dcterms:W3CDTF">2022-01-24T08:05:00Z</dcterms:created>
  <dcterms:modified xsi:type="dcterms:W3CDTF">2022-01-25T04:19:00Z</dcterms:modified>
</cp:coreProperties>
</file>